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9986"/>
      </w:tblGrid>
      <w:tr w:rsidR="00A1749D" w:rsidRPr="00737F0C" w14:paraId="5FEEF20C" w14:textId="77777777" w:rsidTr="00F63013">
        <w:trPr>
          <w:trHeight w:hRule="exact" w:val="1584"/>
        </w:trPr>
        <w:tc>
          <w:tcPr>
            <w:tcW w:w="11542" w:type="dxa"/>
            <w:shd w:val="clear" w:color="auto" w:fill="FFFFFF" w:themeFill="background1"/>
            <w:vAlign w:val="center"/>
          </w:tcPr>
          <w:p w14:paraId="71944383" w14:textId="2F372E26" w:rsidR="00A1749D" w:rsidRPr="00737F0C" w:rsidRDefault="00E35156" w:rsidP="00AE56CD">
            <w:pPr>
              <w:pStyle w:val="Ttulo"/>
              <w:jc w:val="left"/>
              <w:rPr>
                <w:rFonts w:ascii="Arial" w:hAnsi="Arial" w:cs="Arial"/>
                <w:b/>
                <w:color w:val="0070C0"/>
                <w:sz w:val="40"/>
                <w:szCs w:val="40"/>
                <w:lang w:val="pt-BR"/>
              </w:rPr>
            </w:pPr>
            <w:r w:rsidRPr="00737F0C">
              <w:rPr>
                <w:rFonts w:ascii="Arial" w:hAnsi="Arial" w:cs="Arial"/>
                <w:b/>
                <w:noProof/>
                <w:color w:val="0070C0"/>
                <w:sz w:val="48"/>
                <w:szCs w:val="48"/>
                <w:lang w:val="pt-BR" w:eastAsia="pt-BR"/>
              </w:rPr>
              <w:t xml:space="preserve">Teste </w:t>
            </w:r>
            <w:r w:rsidR="00F67069" w:rsidRPr="00737F0C">
              <w:rPr>
                <w:rFonts w:ascii="Arial" w:hAnsi="Arial" w:cs="Arial"/>
                <w:b/>
                <w:noProof/>
                <w:color w:val="0070C0"/>
                <w:sz w:val="48"/>
                <w:szCs w:val="48"/>
                <w:lang w:val="pt-BR" w:eastAsia="pt-BR"/>
              </w:rPr>
              <w:t>FUll stack php</w:t>
            </w:r>
          </w:p>
        </w:tc>
      </w:tr>
    </w:tbl>
    <w:p w14:paraId="2616CCD1" w14:textId="77777777" w:rsidR="00A93FFA" w:rsidRPr="00737F0C" w:rsidRDefault="00A93FFA" w:rsidP="00A93FFA">
      <w:pPr>
        <w:pStyle w:val="TableSpace"/>
        <w:rPr>
          <w:rFonts w:ascii="Arial" w:hAnsi="Arial" w:cs="Arial"/>
          <w:lang w:val="pt-BR"/>
        </w:rPr>
      </w:pPr>
    </w:p>
    <w:tbl>
      <w:tblPr>
        <w:tblStyle w:val="StatusReportTable"/>
        <w:tblW w:w="5051" w:type="pct"/>
        <w:tblLook w:val="04A0" w:firstRow="1" w:lastRow="0" w:firstColumn="1" w:lastColumn="0" w:noHBand="0" w:noVBand="1"/>
        <w:tblDescription w:val="Content layout table"/>
      </w:tblPr>
      <w:tblGrid>
        <w:gridCol w:w="2057"/>
        <w:gridCol w:w="2369"/>
        <w:gridCol w:w="2729"/>
        <w:gridCol w:w="3137"/>
      </w:tblGrid>
      <w:tr w:rsidR="00A93FFA" w:rsidRPr="00737F0C" w14:paraId="4366E6A2" w14:textId="77777777" w:rsidTr="00E3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5"/>
        </w:trPr>
        <w:tc>
          <w:tcPr>
            <w:tcW w:w="2013" w:type="dxa"/>
            <w:tcBorders>
              <w:bottom w:val="single" w:sz="12" w:space="0" w:color="FFFFFF" w:themeColor="background1"/>
            </w:tcBorders>
            <w:shd w:val="clear" w:color="auto" w:fill="0070C0"/>
          </w:tcPr>
          <w:p w14:paraId="53BC472A" w14:textId="77777777" w:rsidR="00A93FFA" w:rsidRPr="00737F0C" w:rsidRDefault="00A93FFA" w:rsidP="00D924B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737F0C">
              <w:rPr>
                <w:rFonts w:ascii="Arial" w:hAnsi="Arial" w:cs="Arial"/>
                <w:caps w:val="0"/>
                <w:szCs w:val="20"/>
                <w:lang w:val="pt-BR"/>
              </w:rPr>
              <w:t>Versão</w:t>
            </w:r>
          </w:p>
        </w:tc>
        <w:tc>
          <w:tcPr>
            <w:tcW w:w="2319" w:type="dxa"/>
            <w:tcBorders>
              <w:bottom w:val="single" w:sz="12" w:space="0" w:color="FFFFFF" w:themeColor="background1"/>
            </w:tcBorders>
            <w:shd w:val="clear" w:color="auto" w:fill="0070C0"/>
          </w:tcPr>
          <w:p w14:paraId="7902FCE8" w14:textId="77777777" w:rsidR="00A93FFA" w:rsidRPr="00737F0C" w:rsidRDefault="00A93FFA" w:rsidP="00D924B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737F0C">
              <w:rPr>
                <w:rFonts w:ascii="Arial" w:hAnsi="Arial" w:cs="Arial"/>
                <w:szCs w:val="20"/>
                <w:lang w:val="pt-BR"/>
              </w:rPr>
              <w:t>D</w:t>
            </w:r>
            <w:r w:rsidRPr="00737F0C">
              <w:rPr>
                <w:rFonts w:ascii="Arial" w:hAnsi="Arial" w:cs="Arial"/>
                <w:caps w:val="0"/>
                <w:szCs w:val="20"/>
                <w:lang w:val="pt-BR"/>
              </w:rPr>
              <w:t>ata</w:t>
            </w:r>
          </w:p>
        </w:tc>
        <w:tc>
          <w:tcPr>
            <w:tcW w:w="2671" w:type="dxa"/>
            <w:tcBorders>
              <w:bottom w:val="single" w:sz="12" w:space="0" w:color="FFFFFF" w:themeColor="background1"/>
            </w:tcBorders>
            <w:shd w:val="clear" w:color="auto" w:fill="0070C0"/>
          </w:tcPr>
          <w:p w14:paraId="02AD4AA5" w14:textId="77777777" w:rsidR="00A93FFA" w:rsidRPr="00737F0C" w:rsidRDefault="00A93FFA" w:rsidP="00D924B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737F0C">
              <w:rPr>
                <w:rFonts w:ascii="Arial" w:hAnsi="Arial" w:cs="Arial"/>
                <w:caps w:val="0"/>
                <w:szCs w:val="20"/>
                <w:lang w:val="pt-BR"/>
              </w:rPr>
              <w:t>Preparado por</w:t>
            </w:r>
          </w:p>
        </w:tc>
        <w:tc>
          <w:tcPr>
            <w:tcW w:w="3071" w:type="dxa"/>
            <w:tcBorders>
              <w:bottom w:val="single" w:sz="12" w:space="0" w:color="FFFFFF" w:themeColor="background1"/>
            </w:tcBorders>
            <w:shd w:val="clear" w:color="auto" w:fill="0070C0"/>
          </w:tcPr>
          <w:p w14:paraId="4D1540E1" w14:textId="77777777" w:rsidR="00A93FFA" w:rsidRPr="00737F0C" w:rsidRDefault="00A93FFA" w:rsidP="00D924B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737F0C">
              <w:rPr>
                <w:rFonts w:ascii="Arial" w:hAnsi="Arial" w:cs="Arial"/>
                <w:caps w:val="0"/>
                <w:szCs w:val="20"/>
                <w:lang w:val="pt-BR"/>
              </w:rPr>
              <w:t>Notas</w:t>
            </w:r>
          </w:p>
        </w:tc>
      </w:tr>
      <w:tr w:rsidR="00A93FFA" w:rsidRPr="00737F0C" w14:paraId="1823495C" w14:textId="77777777" w:rsidTr="00E35156">
        <w:trPr>
          <w:trHeight w:hRule="exact" w:val="473"/>
        </w:trPr>
        <w:tc>
          <w:tcPr>
            <w:tcW w:w="2013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14:paraId="5DAABF19" w14:textId="77777777" w:rsidR="00A93FFA" w:rsidRPr="00737F0C" w:rsidRDefault="00A93FFA" w:rsidP="00D924B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i/>
                <w:color w:val="0070C0"/>
                <w:kern w:val="0"/>
                <w:lang w:val="pt-BR"/>
              </w:rPr>
            </w:pPr>
            <w:r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1.0</w:t>
            </w:r>
          </w:p>
        </w:tc>
        <w:tc>
          <w:tcPr>
            <w:tcW w:w="2319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14:paraId="7A7211A6" w14:textId="26ACAF2E" w:rsidR="00A93FFA" w:rsidRPr="00737F0C" w:rsidRDefault="00804F4A" w:rsidP="00D924B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</w:pPr>
            <w:r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2</w:t>
            </w:r>
            <w:r w:rsidR="00D924BC"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9</w:t>
            </w:r>
            <w:r w:rsidR="00E35156"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/0</w:t>
            </w:r>
            <w:r w:rsidR="00D924BC"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1</w:t>
            </w:r>
            <w:r w:rsidR="00E35156"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/20</w:t>
            </w:r>
            <w:r w:rsidR="00D924BC"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20</w:t>
            </w:r>
          </w:p>
        </w:tc>
        <w:tc>
          <w:tcPr>
            <w:tcW w:w="267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14:paraId="051BF8E8" w14:textId="53487B6E" w:rsidR="00A93FFA" w:rsidRPr="00737F0C" w:rsidRDefault="00804F4A" w:rsidP="00D924BC">
            <w:pPr>
              <w:spacing w:before="60" w:after="0" w:line="360" w:lineRule="auto"/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</w:pPr>
            <w:r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Jorge Nakagawa</w:t>
            </w:r>
          </w:p>
          <w:p w14:paraId="1D288977" w14:textId="77777777" w:rsidR="00A93FFA" w:rsidRPr="00737F0C" w:rsidRDefault="00A93FFA" w:rsidP="00D924B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</w:pPr>
          </w:p>
        </w:tc>
        <w:tc>
          <w:tcPr>
            <w:tcW w:w="307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14:paraId="372E6203" w14:textId="77777777" w:rsidR="00A93FFA" w:rsidRPr="00737F0C" w:rsidRDefault="00A93FFA" w:rsidP="00D924B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</w:pPr>
            <w:r w:rsidRPr="00737F0C"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  <w:t>Versão inicial</w:t>
            </w:r>
          </w:p>
          <w:p w14:paraId="0972E762" w14:textId="77777777" w:rsidR="00A93FFA" w:rsidRPr="00737F0C" w:rsidRDefault="00A93FFA" w:rsidP="00D924B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kern w:val="0"/>
                <w:sz w:val="20"/>
                <w:lang w:val="pt-BR"/>
              </w:rPr>
            </w:pPr>
          </w:p>
        </w:tc>
      </w:tr>
    </w:tbl>
    <w:p w14:paraId="1CC20F16" w14:textId="77777777" w:rsidR="00A93FFA" w:rsidRPr="00737F0C" w:rsidRDefault="00A93FFA" w:rsidP="00A93FFA">
      <w:pPr>
        <w:pStyle w:val="TableSpace"/>
        <w:rPr>
          <w:rFonts w:ascii="Arial" w:hAnsi="Arial" w:cs="Arial"/>
          <w:lang w:val="pt-BR"/>
        </w:rPr>
      </w:pPr>
    </w:p>
    <w:p w14:paraId="228D698B" w14:textId="44CB8079" w:rsidR="00A93FFA" w:rsidRPr="00737F0C" w:rsidRDefault="00A93FFA" w:rsidP="00681D90">
      <w:pPr>
        <w:pStyle w:val="TableSpace"/>
        <w:rPr>
          <w:rFonts w:ascii="Arial" w:hAnsi="Arial" w:cs="Arial"/>
          <w:color w:val="auto"/>
          <w:lang w:val="pt-BR"/>
        </w:rPr>
      </w:pPr>
    </w:p>
    <w:p w14:paraId="41C08E18" w14:textId="45A1EA40" w:rsidR="00926F11" w:rsidRPr="00737F0C" w:rsidRDefault="00926F11" w:rsidP="00681D90">
      <w:pPr>
        <w:pStyle w:val="TableSpace"/>
        <w:rPr>
          <w:rFonts w:ascii="Arial" w:hAnsi="Arial" w:cs="Arial"/>
          <w:color w:val="auto"/>
          <w:lang w:val="pt-BR"/>
        </w:rPr>
      </w:pPr>
    </w:p>
    <w:p w14:paraId="10F95073" w14:textId="4790082B" w:rsidR="00926F11" w:rsidRPr="00737F0C" w:rsidRDefault="00926F11" w:rsidP="00681D90">
      <w:pPr>
        <w:pStyle w:val="TableSpace"/>
        <w:rPr>
          <w:rFonts w:ascii="Arial" w:hAnsi="Arial" w:cs="Arial"/>
          <w:color w:val="auto"/>
          <w:lang w:val="pt-BR"/>
        </w:rPr>
      </w:pPr>
    </w:p>
    <w:p w14:paraId="7B9642E4" w14:textId="77777777" w:rsidR="00926F11" w:rsidRPr="00737F0C" w:rsidRDefault="00926F11" w:rsidP="00681D90">
      <w:pPr>
        <w:pStyle w:val="TableSpace"/>
        <w:rPr>
          <w:rFonts w:ascii="Arial" w:hAnsi="Arial" w:cs="Arial"/>
          <w:color w:val="auto"/>
          <w:lang w:val="pt-BR"/>
        </w:rPr>
      </w:pPr>
    </w:p>
    <w:p w14:paraId="063378BD" w14:textId="1DFC599D" w:rsidR="00926F11" w:rsidRPr="00737F0C" w:rsidRDefault="00926F11" w:rsidP="00926F11">
      <w:pPr>
        <w:pStyle w:val="TableSpace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b/>
          <w:color w:val="auto"/>
          <w:sz w:val="20"/>
          <w:szCs w:val="20"/>
          <w:lang w:val="pt-BR"/>
        </w:rPr>
        <w:t xml:space="preserve">INTRODUÇÃO </w:t>
      </w:r>
    </w:p>
    <w:p w14:paraId="1AE94D7A" w14:textId="14910811" w:rsidR="00050E5D" w:rsidRPr="00737F0C" w:rsidRDefault="00E35156" w:rsidP="00050E5D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Seja </w:t>
      </w:r>
      <w:r w:rsidR="00835D78" w:rsidRPr="00737F0C">
        <w:rPr>
          <w:rFonts w:ascii="Arial" w:hAnsi="Arial" w:cs="Arial"/>
          <w:color w:val="auto"/>
          <w:sz w:val="20"/>
          <w:szCs w:val="20"/>
          <w:lang w:val="pt-BR"/>
        </w:rPr>
        <w:t>bem-vindo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 ao teste para candidatos à </w:t>
      </w:r>
      <w:r w:rsidR="00F67069" w:rsidRPr="00737F0C">
        <w:rPr>
          <w:rFonts w:ascii="Arial" w:hAnsi="Arial" w:cs="Arial"/>
          <w:color w:val="auto"/>
          <w:sz w:val="20"/>
          <w:szCs w:val="20"/>
          <w:lang w:val="pt-BR"/>
        </w:rPr>
        <w:t>Full Stack Developer PHP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22F97119" w14:textId="77777777" w:rsidR="003C549E" w:rsidRPr="00737F0C" w:rsidRDefault="003C549E" w:rsidP="00050E5D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0EC0018D" w14:textId="6E9EF650" w:rsidR="00926F11" w:rsidRPr="00737F0C" w:rsidRDefault="00926F11" w:rsidP="00926F11">
      <w:pPr>
        <w:pStyle w:val="TableSpace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b/>
          <w:color w:val="auto"/>
          <w:sz w:val="20"/>
          <w:szCs w:val="20"/>
          <w:lang w:val="pt-BR"/>
        </w:rPr>
        <w:t>OBJETIVO</w:t>
      </w:r>
      <w:r w:rsidR="004A2A3C">
        <w:rPr>
          <w:rFonts w:ascii="Arial" w:hAnsi="Arial" w:cs="Arial"/>
          <w:b/>
          <w:color w:val="auto"/>
          <w:sz w:val="20"/>
          <w:szCs w:val="20"/>
          <w:lang w:val="pt-BR"/>
        </w:rPr>
        <w:t xml:space="preserve"> E INSTRUÇÕES</w:t>
      </w:r>
    </w:p>
    <w:p w14:paraId="77083DD5" w14:textId="15DC3518" w:rsidR="00926F11" w:rsidRPr="00737F0C" w:rsidRDefault="00926F11" w:rsidP="00926F11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O objetivo deste teste é avaliar seu conhecimento, capacidade de síntese, criatividade e </w:t>
      </w:r>
      <w:r w:rsidR="00C42DB8" w:rsidRPr="00737F0C">
        <w:rPr>
          <w:rFonts w:ascii="Arial" w:hAnsi="Arial" w:cs="Arial"/>
          <w:color w:val="auto"/>
          <w:sz w:val="20"/>
          <w:szCs w:val="20"/>
          <w:lang w:val="pt-BR"/>
        </w:rPr>
        <w:t>organização.</w:t>
      </w:r>
    </w:p>
    <w:p w14:paraId="3CDBAE54" w14:textId="52BBA335" w:rsidR="00F67069" w:rsidRPr="00737F0C" w:rsidRDefault="00F67069" w:rsidP="00926F11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430037BD" w14:textId="77777777" w:rsidR="00F67069" w:rsidRPr="00737F0C" w:rsidRDefault="00F6706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Nossa intenção é entender o quanto você conhece de Laravel. </w:t>
      </w:r>
    </w:p>
    <w:p w14:paraId="43D15269" w14:textId="7D461C25" w:rsidR="000C6E99" w:rsidRDefault="00F67069" w:rsidP="000C6E9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As funcionalidades da área administrativa, oferecem situações que podem ser solucionadas usando diversos recursos do framework.</w:t>
      </w:r>
      <w:r w:rsidR="006329EE">
        <w:rPr>
          <w:rFonts w:ascii="Arial" w:hAnsi="Arial" w:cs="Arial"/>
          <w:color w:val="auto"/>
          <w:sz w:val="20"/>
          <w:szCs w:val="20"/>
          <w:lang w:val="pt-BR"/>
        </w:rPr>
        <w:t xml:space="preserve"> </w:t>
      </w:r>
      <w:r w:rsidR="000C6E99">
        <w:rPr>
          <w:rFonts w:ascii="Arial" w:hAnsi="Arial" w:cs="Arial"/>
          <w:color w:val="auto"/>
          <w:sz w:val="20"/>
          <w:szCs w:val="20"/>
          <w:lang w:val="pt-BR"/>
        </w:rPr>
        <w:t>A solução deve conter a implementação do backend com comunicação com banco de dados PostgreSQL ou MySQL através do ORM.</w:t>
      </w:r>
    </w:p>
    <w:p w14:paraId="36F45FF2" w14:textId="77777777" w:rsidR="000C6E99" w:rsidRDefault="000C6E9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2B2E8E36" w14:textId="68C3B49A" w:rsidR="00F67069" w:rsidRPr="006329EE" w:rsidRDefault="00F6706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u w:val="single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Também precisamos avaliar a sua proficiência com as tecnologias de front-end. Para suas telas utilize blade, Bootstrap 4, SCSS (Sassy CSS) ou SASS, Vue.js ou Javascript.</w:t>
      </w:r>
    </w:p>
    <w:p w14:paraId="3412764C" w14:textId="77777777" w:rsidR="00F67069" w:rsidRPr="00737F0C" w:rsidRDefault="00F6706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0371082B" w14:textId="435122CB" w:rsidR="00F67069" w:rsidRPr="00737F0C" w:rsidRDefault="00F6706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As telas da plataforma devem ser feitas utilizando os padrões de grid do Bootstrap.</w:t>
      </w:r>
    </w:p>
    <w:p w14:paraId="5BBB6D30" w14:textId="77777777" w:rsidR="003C549E" w:rsidRPr="00737F0C" w:rsidRDefault="003C549E" w:rsidP="00926F11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5A43EF71" w14:textId="79F5FA65" w:rsidR="00737F0C" w:rsidRPr="00224F69" w:rsidRDefault="004A2A3C" w:rsidP="00224F69">
      <w:pPr>
        <w:pStyle w:val="TableSpace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>
        <w:rPr>
          <w:rFonts w:ascii="Arial" w:hAnsi="Arial" w:cs="Arial"/>
          <w:b/>
          <w:color w:val="auto"/>
          <w:sz w:val="20"/>
          <w:szCs w:val="20"/>
          <w:lang w:val="pt-BR"/>
        </w:rPr>
        <w:t>O TESTE</w:t>
      </w:r>
    </w:p>
    <w:p w14:paraId="51311EE1" w14:textId="45075B54" w:rsidR="00737F0C" w:rsidRDefault="00737F0C" w:rsidP="00737F0C">
      <w:pPr>
        <w:pStyle w:val="TableSpace"/>
        <w:spacing w:line="360" w:lineRule="auto"/>
        <w:jc w:val="both"/>
        <w:rPr>
          <w:rFonts w:ascii="Arial" w:hAnsi="Arial" w:cs="Arial"/>
          <w:bCs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bCs/>
          <w:color w:val="auto"/>
          <w:sz w:val="20"/>
          <w:szCs w:val="20"/>
          <w:lang w:val="pt-BR"/>
        </w:rPr>
        <w:t xml:space="preserve">O projeto deve ser compactado </w:t>
      </w:r>
      <w:r>
        <w:rPr>
          <w:rFonts w:ascii="Arial" w:hAnsi="Arial" w:cs="Arial"/>
          <w:bCs/>
          <w:color w:val="auto"/>
          <w:sz w:val="20"/>
          <w:szCs w:val="20"/>
          <w:lang w:val="pt-BR"/>
        </w:rPr>
        <w:t xml:space="preserve">e enviado ao e-mail do responsável que está conduzindo </w:t>
      </w:r>
      <w:r w:rsidR="00343688">
        <w:rPr>
          <w:rFonts w:ascii="Arial" w:hAnsi="Arial" w:cs="Arial"/>
          <w:bCs/>
          <w:color w:val="auto"/>
          <w:sz w:val="20"/>
          <w:szCs w:val="20"/>
          <w:lang w:val="pt-BR"/>
        </w:rPr>
        <w:t>esta avaliação</w:t>
      </w:r>
      <w:r w:rsidR="004A2A3C">
        <w:rPr>
          <w:rFonts w:ascii="Arial" w:hAnsi="Arial" w:cs="Arial"/>
          <w:bCs/>
          <w:color w:val="auto"/>
          <w:sz w:val="20"/>
          <w:szCs w:val="20"/>
          <w:lang w:val="pt-BR"/>
        </w:rPr>
        <w:t xml:space="preserve"> ou disponibilizar o link no GIT.</w:t>
      </w:r>
    </w:p>
    <w:p w14:paraId="64C9889A" w14:textId="77777777" w:rsidR="00224F69" w:rsidRPr="00737F0C" w:rsidRDefault="00224F69" w:rsidP="00224F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Desejamos você um excelente teste!</w:t>
      </w:r>
    </w:p>
    <w:p w14:paraId="0367431E" w14:textId="77777777" w:rsidR="00224F69" w:rsidRPr="00737F0C" w:rsidRDefault="00224F69" w:rsidP="00737F0C">
      <w:pPr>
        <w:pStyle w:val="TableSpace"/>
        <w:spacing w:line="360" w:lineRule="auto"/>
        <w:jc w:val="both"/>
        <w:rPr>
          <w:rFonts w:ascii="Arial" w:hAnsi="Arial" w:cs="Arial"/>
          <w:bCs/>
          <w:color w:val="auto"/>
          <w:sz w:val="20"/>
          <w:szCs w:val="20"/>
          <w:lang w:val="pt-BR"/>
        </w:rPr>
      </w:pPr>
    </w:p>
    <w:p w14:paraId="4924A449" w14:textId="77777777" w:rsidR="00F67069" w:rsidRPr="00737F0C" w:rsidRDefault="00F67069">
      <w:pPr>
        <w:rPr>
          <w:rFonts w:ascii="Arial" w:eastAsiaTheme="majorEastAsia" w:hAnsi="Arial" w:cs="Arial"/>
          <w:b/>
          <w:lang w:val="pt-BR"/>
        </w:rPr>
      </w:pPr>
      <w:r w:rsidRPr="00737F0C">
        <w:rPr>
          <w:rFonts w:ascii="Arial" w:hAnsi="Arial" w:cs="Arial"/>
          <w:b/>
          <w:lang w:val="pt-BR"/>
        </w:rPr>
        <w:br w:type="page"/>
      </w:r>
    </w:p>
    <w:p w14:paraId="41C3E2C9" w14:textId="77777777" w:rsidR="00F67069" w:rsidRPr="00737F0C" w:rsidRDefault="00F67069" w:rsidP="00F67069">
      <w:pPr>
        <w:pBdr>
          <w:bottom w:val="single" w:sz="6" w:space="5" w:color="EAECEF"/>
        </w:pBdr>
        <w:shd w:val="clear" w:color="auto" w:fill="FFFFFF"/>
        <w:spacing w:after="240"/>
        <w:outlineLvl w:val="1"/>
        <w:rPr>
          <w:rFonts w:ascii="Arial" w:hAnsi="Arial" w:cs="Arial"/>
          <w:b/>
          <w:bCs/>
          <w:lang w:val="pt-BR"/>
        </w:rPr>
      </w:pPr>
      <w:r w:rsidRPr="00737F0C">
        <w:rPr>
          <w:rFonts w:ascii="Arial" w:hAnsi="Arial" w:cs="Arial"/>
          <w:b/>
          <w:bCs/>
          <w:color w:val="24292E"/>
          <w:lang w:val="pt-BR"/>
        </w:rPr>
        <w:lastRenderedPageBreak/>
        <w:t>Listagem de Alunos:</w:t>
      </w:r>
    </w:p>
    <w:p w14:paraId="12E017A8" w14:textId="77777777" w:rsidR="00F67069" w:rsidRPr="00737F0C" w:rsidRDefault="00F67069" w:rsidP="00F67069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administrador precisa ter acesso a lista de alunos e utilizá-la como ponto de partida para criar novos alunos e localizar/interagir com alunos existentes.</w:t>
      </w:r>
    </w:p>
    <w:p w14:paraId="39F84B51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056E409D" w14:textId="585A5676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Link para a página </w:t>
      </w:r>
      <w:r w:rsidR="00C42DB8">
        <w:rPr>
          <w:rFonts w:ascii="Arial" w:hAnsi="Arial" w:cs="Arial"/>
          <w:color w:val="auto"/>
          <w:sz w:val="20"/>
          <w:szCs w:val="20"/>
          <w:lang w:val="pt-BR"/>
        </w:rPr>
        <w:t>de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 criar novos alunos;</w:t>
      </w:r>
    </w:p>
    <w:p w14:paraId="71B186DF" w14:textId="1138DDEF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lista deve ser paginada e conter no máximo 10 ite</w:t>
      </w:r>
      <w:r w:rsidR="00C42DB8">
        <w:rPr>
          <w:rFonts w:ascii="Arial" w:hAnsi="Arial" w:cs="Arial"/>
          <w:color w:val="auto"/>
          <w:sz w:val="20"/>
          <w:szCs w:val="20"/>
          <w:lang w:val="pt-BR"/>
        </w:rPr>
        <w:t>n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>s por página;</w:t>
      </w:r>
    </w:p>
    <w:p w14:paraId="42900FEC" w14:textId="77777777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lista pode ser filtrada por nome;</w:t>
      </w:r>
    </w:p>
    <w:p w14:paraId="2BBFB4C4" w14:textId="77777777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Itens da lista devem apresentar as ações Visualizar, Editar e Deletar o aluno;</w:t>
      </w:r>
    </w:p>
    <w:p w14:paraId="7486897C" w14:textId="77777777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lista deve conter o nome do aluno, e-mail e turma a qual pertence;</w:t>
      </w:r>
    </w:p>
    <w:p w14:paraId="6855426B" w14:textId="77777777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lista de estar ordenada pelo nome do aluno;</w:t>
      </w:r>
    </w:p>
    <w:p w14:paraId="7D5C6A48" w14:textId="387058B4" w:rsidR="00F67069" w:rsidRPr="00737F0C" w:rsidRDefault="00F67069" w:rsidP="00F67069">
      <w:pPr>
        <w:pStyle w:val="TableSpace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(</w:t>
      </w:r>
      <w:r w:rsidR="00C42DB8" w:rsidRPr="00737F0C">
        <w:rPr>
          <w:rFonts w:ascii="Arial" w:hAnsi="Arial" w:cs="Arial"/>
          <w:color w:val="auto"/>
          <w:sz w:val="20"/>
          <w:szCs w:val="20"/>
          <w:lang w:val="pt-BR"/>
        </w:rPr>
        <w:t>usuário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 logado)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5D664743" w14:textId="77777777" w:rsidR="00F67069" w:rsidRPr="00737F0C" w:rsidRDefault="00F67069" w:rsidP="00F6706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Arial" w:hAnsi="Arial" w:cs="Arial"/>
          <w:b/>
          <w:bCs/>
          <w:lang w:val="pt-BR"/>
        </w:rPr>
      </w:pPr>
      <w:r w:rsidRPr="00737F0C">
        <w:rPr>
          <w:rFonts w:ascii="Arial" w:hAnsi="Arial" w:cs="Arial"/>
          <w:b/>
          <w:bCs/>
          <w:color w:val="24292E"/>
          <w:lang w:val="pt-BR"/>
        </w:rPr>
        <w:t>Criação de Aluno:</w:t>
      </w:r>
    </w:p>
    <w:p w14:paraId="37C8BFF7" w14:textId="77777777" w:rsidR="00F67069" w:rsidRPr="00737F0C" w:rsidRDefault="00F67069" w:rsidP="00D11BDE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administrador precisa criar novos alunos para a plataforma.</w:t>
      </w:r>
    </w:p>
    <w:p w14:paraId="2B792C6A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62A9B57F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Nome, e-mail, turma do aluno são obrigatórios;</w:t>
      </w:r>
    </w:p>
    <w:p w14:paraId="23A4C4EC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E-mail deve ser único;</w:t>
      </w:r>
    </w:p>
    <w:p w14:paraId="032347E9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nome não pode ultrapassar 100 caracteres;</w:t>
      </w:r>
    </w:p>
    <w:p w14:paraId="7B8A75A1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turma deve ser escolhida de uma lista de seleção única e populada através de uma tabela no banco;</w:t>
      </w:r>
    </w:p>
    <w:p w14:paraId="09CFA658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Deve ser possível associar uma imagem ao aluno;</w:t>
      </w:r>
    </w:p>
    <w:p w14:paraId="7E2D23F4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Mostre erros de validação, quando necessário;</w:t>
      </w:r>
    </w:p>
    <w:p w14:paraId="24C94B5E" w14:textId="77777777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Após atualizar levar o usuário para a listagem de alunos com uma mensagem de feedback (sucesso/erro)</w:t>
      </w:r>
    </w:p>
    <w:p w14:paraId="1CD3F022" w14:textId="3FD95715" w:rsidR="00F67069" w:rsidRPr="00737F0C" w:rsidRDefault="00F67069" w:rsidP="00F67069">
      <w:pPr>
        <w:pStyle w:val="TableSpace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09B008CB" w14:textId="77777777" w:rsidR="00F67069" w:rsidRPr="00737F0C" w:rsidRDefault="00F67069" w:rsidP="00F67069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Arial" w:hAnsi="Arial" w:cs="Arial"/>
          <w:b/>
          <w:bCs/>
          <w:lang w:val="pt-BR"/>
        </w:rPr>
      </w:pPr>
      <w:r w:rsidRPr="00737F0C">
        <w:rPr>
          <w:rFonts w:ascii="Arial" w:hAnsi="Arial" w:cs="Arial"/>
          <w:b/>
          <w:bCs/>
          <w:color w:val="24292E"/>
          <w:lang w:val="pt-BR"/>
        </w:rPr>
        <w:t>Editar Aluno:</w:t>
      </w:r>
    </w:p>
    <w:p w14:paraId="414E0F50" w14:textId="77777777" w:rsidR="00F67069" w:rsidRPr="00737F0C" w:rsidRDefault="00F67069" w:rsidP="005D584E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administrador precisa manter os alunos existentes atualizados e corrigir informações quando necessário.</w:t>
      </w:r>
    </w:p>
    <w:p w14:paraId="6AAE5969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3DA8F9D2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Nome, e-mail, turma do aluno são obrigatórios;</w:t>
      </w:r>
    </w:p>
    <w:p w14:paraId="1684BD9D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E-mail deve ser único;</w:t>
      </w:r>
    </w:p>
    <w:p w14:paraId="7D6AFF15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nome não pode ultrapassar 100 caracteres;</w:t>
      </w:r>
    </w:p>
    <w:p w14:paraId="0CC8BAAC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 categoria deve ser escolhida de uma lista de seleção única e populada através de uma tabela no banco;</w:t>
      </w:r>
    </w:p>
    <w:p w14:paraId="0BAE1DA6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Deve ser possível associar uma imagem ao aluno;</w:t>
      </w:r>
    </w:p>
    <w:p w14:paraId="31B40F85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Mostre erros de validação, quando necessário;</w:t>
      </w:r>
    </w:p>
    <w:p w14:paraId="63C42D38" w14:textId="77777777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Após atualizar levar o usuário para a listagem de alunos com uma mensagem de feedback (sucesso/erro)</w:t>
      </w:r>
    </w:p>
    <w:p w14:paraId="78079741" w14:textId="6C647CCC" w:rsidR="00F67069" w:rsidRPr="00737F0C" w:rsidRDefault="00F67069" w:rsidP="005D584E">
      <w:pPr>
        <w:pStyle w:val="TableSpace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5642979E" w14:textId="77777777" w:rsidR="00F67069" w:rsidRPr="00737F0C" w:rsidRDefault="00F67069" w:rsidP="00F67069">
      <w:pPr>
        <w:textAlignment w:val="baseline"/>
        <w:rPr>
          <w:rFonts w:ascii="Arial" w:hAnsi="Arial" w:cs="Arial"/>
          <w:color w:val="000000"/>
          <w:lang w:val="pt-BR"/>
        </w:rPr>
      </w:pPr>
    </w:p>
    <w:p w14:paraId="53BF5DBE" w14:textId="77777777" w:rsidR="00F67069" w:rsidRPr="00737F0C" w:rsidRDefault="00F67069" w:rsidP="00F67069">
      <w:pPr>
        <w:textAlignment w:val="baseline"/>
        <w:rPr>
          <w:rFonts w:ascii="Arial" w:hAnsi="Arial" w:cs="Arial"/>
          <w:color w:val="000000"/>
          <w:lang w:val="pt-BR"/>
        </w:rPr>
      </w:pPr>
    </w:p>
    <w:p w14:paraId="6F7C1797" w14:textId="77777777" w:rsidR="00F67069" w:rsidRPr="00737F0C" w:rsidRDefault="00F67069" w:rsidP="00F67069">
      <w:pPr>
        <w:textAlignment w:val="baseline"/>
        <w:rPr>
          <w:rFonts w:ascii="Arial" w:hAnsi="Arial" w:cs="Arial"/>
          <w:color w:val="000000"/>
          <w:lang w:val="pt-BR"/>
        </w:rPr>
      </w:pPr>
    </w:p>
    <w:p w14:paraId="29757724" w14:textId="77777777" w:rsidR="00F67069" w:rsidRPr="00737F0C" w:rsidRDefault="00F67069" w:rsidP="00F67069">
      <w:pPr>
        <w:pStyle w:val="Ttulo2"/>
        <w:pBdr>
          <w:bottom w:val="single" w:sz="6" w:space="5" w:color="EAECEF"/>
        </w:pBdr>
        <w:shd w:val="clear" w:color="auto" w:fill="FFFFFF"/>
        <w:spacing w:before="360" w:after="240"/>
        <w:rPr>
          <w:rFonts w:ascii="Arial" w:hAnsi="Arial" w:cs="Arial"/>
          <w:b/>
          <w:bCs/>
          <w:szCs w:val="20"/>
          <w:lang w:val="pt-BR"/>
        </w:rPr>
      </w:pPr>
      <w:r w:rsidRPr="00737F0C">
        <w:rPr>
          <w:rFonts w:ascii="Arial" w:hAnsi="Arial" w:cs="Arial"/>
          <w:b/>
          <w:bCs/>
          <w:color w:val="24292E"/>
          <w:szCs w:val="20"/>
          <w:lang w:val="pt-BR"/>
        </w:rPr>
        <w:lastRenderedPageBreak/>
        <w:t>Visualizar Aluno:</w:t>
      </w:r>
    </w:p>
    <w:p w14:paraId="1A685F65" w14:textId="77777777" w:rsidR="00F67069" w:rsidRPr="00737F0C" w:rsidRDefault="00F67069" w:rsidP="00E96195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administrador precisa visualizar os alunos da plataforma.</w:t>
      </w:r>
    </w:p>
    <w:p w14:paraId="31206BD3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43D55817" w14:textId="77777777" w:rsidR="00F67069" w:rsidRPr="00737F0C" w:rsidRDefault="00F67069" w:rsidP="00E96195">
      <w:pPr>
        <w:pStyle w:val="TableSpac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Apresente as informações do aluno: imagem, nome, e-mail e turma;</w:t>
      </w:r>
    </w:p>
    <w:p w14:paraId="492393EE" w14:textId="19F324C2" w:rsidR="00F67069" w:rsidRPr="00737F0C" w:rsidRDefault="00F67069" w:rsidP="00BD0E04">
      <w:pPr>
        <w:pStyle w:val="TableSpac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0B7B2985" w14:textId="77777777" w:rsidR="00F67069" w:rsidRPr="00737F0C" w:rsidRDefault="00F67069" w:rsidP="00F67069">
      <w:pPr>
        <w:pStyle w:val="Ttulo2"/>
        <w:pBdr>
          <w:bottom w:val="single" w:sz="6" w:space="5" w:color="EAECEF"/>
        </w:pBdr>
        <w:shd w:val="clear" w:color="auto" w:fill="FFFFFF"/>
        <w:spacing w:before="360" w:after="240"/>
        <w:rPr>
          <w:rFonts w:ascii="Arial" w:hAnsi="Arial" w:cs="Arial"/>
          <w:b/>
          <w:bCs/>
          <w:szCs w:val="20"/>
          <w:lang w:val="pt-BR"/>
        </w:rPr>
      </w:pPr>
      <w:r w:rsidRPr="00737F0C">
        <w:rPr>
          <w:rFonts w:ascii="Arial" w:hAnsi="Arial" w:cs="Arial"/>
          <w:b/>
          <w:bCs/>
          <w:color w:val="24292E"/>
          <w:szCs w:val="20"/>
          <w:lang w:val="pt-BR"/>
        </w:rPr>
        <w:t>Deletar Aluno:</w:t>
      </w:r>
    </w:p>
    <w:p w14:paraId="0EF493FC" w14:textId="77777777" w:rsidR="00F67069" w:rsidRPr="00737F0C" w:rsidRDefault="00F67069" w:rsidP="00BD0E04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administrador pode remover alunos que não fazem mais parte da plataforma.</w:t>
      </w:r>
    </w:p>
    <w:p w14:paraId="57DDD4A8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74340E04" w14:textId="77777777" w:rsidR="00F67069" w:rsidRPr="00737F0C" w:rsidRDefault="00F67069" w:rsidP="00BD0E04">
      <w:pPr>
        <w:pStyle w:val="TableSpace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Apresente um diálogo de confirmação para confirmar a ação;</w:t>
      </w:r>
    </w:p>
    <w:p w14:paraId="0C0A9941" w14:textId="77777777" w:rsidR="00F67069" w:rsidRPr="00737F0C" w:rsidRDefault="00F67069" w:rsidP="00BD0E04">
      <w:pPr>
        <w:pStyle w:val="TableSpace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Remova a imagem associada ao aluno, se houver;</w:t>
      </w:r>
    </w:p>
    <w:p w14:paraId="0DA61860" w14:textId="77777777" w:rsidR="00F67069" w:rsidRPr="00737F0C" w:rsidRDefault="00F67069" w:rsidP="00BD0E04">
      <w:pPr>
        <w:pStyle w:val="TableSpace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 aluno deve ser removido de forma lógica (soft delete);</w:t>
      </w:r>
    </w:p>
    <w:p w14:paraId="3801D279" w14:textId="0652239F" w:rsidR="00F67069" w:rsidRPr="00737F0C" w:rsidRDefault="00F67069" w:rsidP="00BD0E04">
      <w:pPr>
        <w:pStyle w:val="TableSpace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58FFCE82" w14:textId="77777777" w:rsidR="00F67069" w:rsidRPr="00737F0C" w:rsidRDefault="00F67069" w:rsidP="00F67069">
      <w:pPr>
        <w:pStyle w:val="Ttulo2"/>
        <w:pBdr>
          <w:bottom w:val="single" w:sz="6" w:space="5" w:color="EAECEF"/>
        </w:pBdr>
        <w:shd w:val="clear" w:color="auto" w:fill="FFFFFF"/>
        <w:spacing w:before="360" w:after="240"/>
        <w:rPr>
          <w:rFonts w:ascii="Arial" w:hAnsi="Arial" w:cs="Arial"/>
          <w:b/>
          <w:bCs/>
          <w:szCs w:val="20"/>
          <w:lang w:val="pt-BR"/>
        </w:rPr>
      </w:pPr>
      <w:r w:rsidRPr="00737F0C">
        <w:rPr>
          <w:rFonts w:ascii="Arial" w:hAnsi="Arial" w:cs="Arial"/>
          <w:b/>
          <w:bCs/>
          <w:color w:val="24292E"/>
          <w:szCs w:val="20"/>
          <w:lang w:val="pt-BR"/>
        </w:rPr>
        <w:t>Importar Alunos:</w:t>
      </w:r>
    </w:p>
    <w:p w14:paraId="68A24178" w14:textId="77777777" w:rsidR="00F67069" w:rsidRPr="00737F0C" w:rsidRDefault="00F67069" w:rsidP="00F67069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737F0C">
        <w:rPr>
          <w:rFonts w:ascii="Arial" w:hAnsi="Arial" w:cs="Arial"/>
          <w:color w:val="000000"/>
          <w:sz w:val="20"/>
          <w:szCs w:val="20"/>
        </w:rPr>
        <w:t>O administrador precisa importar arquivos csv de alunos.</w:t>
      </w:r>
    </w:p>
    <w:p w14:paraId="33B6762E" w14:textId="77777777" w:rsidR="00F67069" w:rsidRPr="00737F0C" w:rsidRDefault="00F67069" w:rsidP="00F67069">
      <w:pPr>
        <w:rPr>
          <w:rFonts w:ascii="Arial" w:hAnsi="Arial" w:cs="Arial"/>
          <w:lang w:val="pt-BR"/>
        </w:rPr>
      </w:pPr>
    </w:p>
    <w:p w14:paraId="79E09787" w14:textId="77777777" w:rsidR="00F67069" w:rsidRPr="00737F0C" w:rsidRDefault="00F67069" w:rsidP="00785F02">
      <w:pPr>
        <w:pStyle w:val="TableSpace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arquivos csv serão aceitos;</w:t>
      </w:r>
    </w:p>
    <w:p w14:paraId="3822078F" w14:textId="77777777" w:rsidR="00F67069" w:rsidRPr="00737F0C" w:rsidRDefault="00F67069" w:rsidP="00785F02">
      <w:pPr>
        <w:pStyle w:val="TableSpace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Os arquivos devem ser armazenados em uma pasta não acessível pelo browser; </w:t>
      </w:r>
    </w:p>
    <w:p w14:paraId="0C88D9FC" w14:textId="77777777" w:rsidR="00F67069" w:rsidRPr="00737F0C" w:rsidRDefault="00F67069" w:rsidP="00785F02">
      <w:pPr>
        <w:pStyle w:val="TableSpace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Os arquivos devem ser processados em segundo plano (Queues)</w:t>
      </w:r>
    </w:p>
    <w:p w14:paraId="791F54A3" w14:textId="65D81AA7" w:rsidR="00F67069" w:rsidRPr="00737F0C" w:rsidRDefault="00F67069" w:rsidP="00785F02">
      <w:pPr>
        <w:pStyle w:val="TableSpace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Notificar o usuário que fez o upload via </w:t>
      </w:r>
      <w:r w:rsidR="00C42DB8" w:rsidRPr="00737F0C">
        <w:rPr>
          <w:rFonts w:ascii="Arial" w:hAnsi="Arial" w:cs="Arial"/>
          <w:color w:val="auto"/>
          <w:sz w:val="20"/>
          <w:szCs w:val="20"/>
          <w:lang w:val="pt-BR"/>
        </w:rPr>
        <w:t>e-mail</w:t>
      </w:r>
      <w:r w:rsidRPr="00737F0C">
        <w:rPr>
          <w:rFonts w:ascii="Arial" w:hAnsi="Arial" w:cs="Arial"/>
          <w:color w:val="auto"/>
          <w:sz w:val="20"/>
          <w:szCs w:val="20"/>
          <w:lang w:val="pt-BR"/>
        </w:rPr>
        <w:t xml:space="preserve"> sobre o resultado da importação do arquivo, incluindo o número de alunos importados;</w:t>
      </w:r>
    </w:p>
    <w:p w14:paraId="41FEE4FB" w14:textId="6510ED86" w:rsidR="00F67069" w:rsidRPr="00737F0C" w:rsidRDefault="00F67069" w:rsidP="00785F02">
      <w:pPr>
        <w:pStyle w:val="TableSpace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Apenas administradores podem acessar a página</w:t>
      </w:r>
      <w:r w:rsidR="00FC3EA3" w:rsidRPr="00737F0C">
        <w:rPr>
          <w:rFonts w:ascii="Arial" w:hAnsi="Arial" w:cs="Arial"/>
          <w:color w:val="auto"/>
          <w:sz w:val="20"/>
          <w:szCs w:val="20"/>
          <w:lang w:val="pt-BR"/>
        </w:rPr>
        <w:t>.</w:t>
      </w:r>
    </w:p>
    <w:p w14:paraId="6D188B46" w14:textId="77777777" w:rsidR="00F67069" w:rsidRPr="00737F0C" w:rsidRDefault="00F67069" w:rsidP="00F67069">
      <w:pPr>
        <w:pStyle w:val="Ttulo2"/>
        <w:pBdr>
          <w:bottom w:val="single" w:sz="6" w:space="5" w:color="EAECEF"/>
        </w:pBdr>
        <w:shd w:val="clear" w:color="auto" w:fill="FFFFFF"/>
        <w:spacing w:before="360" w:after="240"/>
        <w:rPr>
          <w:rFonts w:ascii="Arial" w:hAnsi="Arial" w:cs="Arial"/>
          <w:b/>
          <w:bCs/>
          <w:szCs w:val="20"/>
          <w:lang w:val="pt-BR"/>
        </w:rPr>
      </w:pPr>
      <w:r w:rsidRPr="00737F0C">
        <w:rPr>
          <w:rFonts w:ascii="Arial" w:hAnsi="Arial" w:cs="Arial"/>
          <w:b/>
          <w:bCs/>
          <w:color w:val="24292E"/>
          <w:szCs w:val="20"/>
          <w:lang w:val="pt-BR"/>
        </w:rPr>
        <w:t>Turmas:</w:t>
      </w:r>
    </w:p>
    <w:p w14:paraId="61A3ECAC" w14:textId="77777777" w:rsidR="00F67069" w:rsidRPr="00737F0C" w:rsidRDefault="00F67069" w:rsidP="00CA7DAF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Ao rodar o db:seed do projeto as seguintes turmas devem ser cadastradas na base de dados:</w:t>
      </w:r>
    </w:p>
    <w:p w14:paraId="68BB6038" w14:textId="77777777" w:rsidR="00F67069" w:rsidRPr="00737F0C" w:rsidRDefault="00F67069" w:rsidP="00F670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7672719" w14:textId="77777777" w:rsidR="00F67069" w:rsidRPr="00737F0C" w:rsidRDefault="00F67069" w:rsidP="00CA7DAF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- Turma 1</w:t>
      </w:r>
    </w:p>
    <w:p w14:paraId="4B53D35B" w14:textId="77777777" w:rsidR="00F67069" w:rsidRPr="00737F0C" w:rsidRDefault="00F67069" w:rsidP="00CA7DAF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- Turma 2</w:t>
      </w:r>
    </w:p>
    <w:p w14:paraId="69E02BD6" w14:textId="77777777" w:rsidR="00F67069" w:rsidRPr="00737F0C" w:rsidRDefault="00F67069" w:rsidP="00CA7DAF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- Turma 3</w:t>
      </w:r>
    </w:p>
    <w:p w14:paraId="57FEB284" w14:textId="77777777" w:rsidR="00F67069" w:rsidRPr="00737F0C" w:rsidRDefault="00F67069" w:rsidP="00CA7DAF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- Turma 4</w:t>
      </w:r>
    </w:p>
    <w:p w14:paraId="019C711E" w14:textId="0E44CBDB" w:rsidR="00CA7DAF" w:rsidRPr="00737F0C" w:rsidRDefault="00F67069" w:rsidP="00926F11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37F0C">
        <w:rPr>
          <w:rFonts w:ascii="Arial" w:hAnsi="Arial" w:cs="Arial"/>
          <w:color w:val="auto"/>
          <w:sz w:val="20"/>
          <w:szCs w:val="20"/>
          <w:lang w:val="pt-BR"/>
        </w:rPr>
        <w:t>- Turma 5</w:t>
      </w:r>
    </w:p>
    <w:p w14:paraId="004D49E2" w14:textId="301814DB" w:rsidR="00CA7DAF" w:rsidRPr="00737F0C" w:rsidRDefault="00CA7DAF" w:rsidP="00926F11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bookmarkStart w:id="0" w:name="_GoBack"/>
      <w:bookmarkEnd w:id="0"/>
    </w:p>
    <w:sectPr w:rsidR="00CA7DAF" w:rsidRPr="00737F0C" w:rsidSect="005C2659">
      <w:footerReference w:type="default" r:id="rId12"/>
      <w:headerReference w:type="first" r:id="rId13"/>
      <w:pgSz w:w="12240" w:h="15840" w:code="1"/>
      <w:pgMar w:top="1134" w:right="1134" w:bottom="1134" w:left="1134" w:header="14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B0578" w14:textId="77777777" w:rsidR="003D2BBB" w:rsidRDefault="003D2BBB" w:rsidP="00E02929">
      <w:pPr>
        <w:spacing w:after="0"/>
      </w:pPr>
      <w:r>
        <w:separator/>
      </w:r>
    </w:p>
    <w:p w14:paraId="53DDAF0C" w14:textId="77777777" w:rsidR="003D2BBB" w:rsidRDefault="003D2BBB"/>
  </w:endnote>
  <w:endnote w:type="continuationSeparator" w:id="0">
    <w:p w14:paraId="342EBE74" w14:textId="77777777" w:rsidR="003D2BBB" w:rsidRDefault="003D2BBB" w:rsidP="00E02929">
      <w:pPr>
        <w:spacing w:after="0"/>
      </w:pPr>
      <w:r>
        <w:continuationSeparator/>
      </w:r>
    </w:p>
    <w:p w14:paraId="004D3B17" w14:textId="77777777" w:rsidR="003D2BBB" w:rsidRDefault="003D2BBB"/>
  </w:endnote>
  <w:endnote w:type="continuationNotice" w:id="1">
    <w:p w14:paraId="1C2A9C03" w14:textId="77777777" w:rsidR="003D2BBB" w:rsidRDefault="003D2BB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, Arial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D5E3D" w14:textId="0123CE43" w:rsidR="00D924BC" w:rsidRDefault="00D924BC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8556B">
      <w:rPr>
        <w:noProof/>
      </w:rPr>
      <w:t>3</w:t>
    </w:r>
    <w:r>
      <w:rPr>
        <w:noProof/>
      </w:rPr>
      <w:fldChar w:fldCharType="end"/>
    </w:r>
  </w:p>
  <w:p w14:paraId="49451A55" w14:textId="77777777" w:rsidR="00D924BC" w:rsidRDefault="00D924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05C2A" w14:textId="77777777" w:rsidR="003D2BBB" w:rsidRDefault="003D2BBB" w:rsidP="00E02929">
      <w:pPr>
        <w:spacing w:after="0"/>
      </w:pPr>
      <w:r>
        <w:separator/>
      </w:r>
    </w:p>
    <w:p w14:paraId="473CB450" w14:textId="77777777" w:rsidR="003D2BBB" w:rsidRDefault="003D2BBB"/>
  </w:footnote>
  <w:footnote w:type="continuationSeparator" w:id="0">
    <w:p w14:paraId="2F7236FD" w14:textId="77777777" w:rsidR="003D2BBB" w:rsidRDefault="003D2BBB" w:rsidP="00E02929">
      <w:pPr>
        <w:spacing w:after="0"/>
      </w:pPr>
      <w:r>
        <w:continuationSeparator/>
      </w:r>
    </w:p>
    <w:p w14:paraId="4BB44247" w14:textId="77777777" w:rsidR="003D2BBB" w:rsidRDefault="003D2BBB"/>
  </w:footnote>
  <w:footnote w:type="continuationNotice" w:id="1">
    <w:p w14:paraId="355A528C" w14:textId="77777777" w:rsidR="003D2BBB" w:rsidRDefault="003D2BB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674FB" w14:textId="77777777" w:rsidR="00D924BC" w:rsidRDefault="00D924BC" w:rsidP="009054D1">
    <w:pPr>
      <w:pStyle w:val="Cabealho"/>
      <w:jc w:val="right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75469212" wp14:editId="2F5EB866">
          <wp:simplePos x="0" y="0"/>
          <wp:positionH relativeFrom="margin">
            <wp:align>right</wp:align>
          </wp:positionH>
          <wp:positionV relativeFrom="paragraph">
            <wp:posOffset>177165</wp:posOffset>
          </wp:positionV>
          <wp:extent cx="4057716" cy="389742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I_MarcasInstitutos_2016-02 TIC men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7716" cy="389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3557B09"/>
    <w:multiLevelType w:val="multilevel"/>
    <w:tmpl w:val="F4D8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097F6BCE"/>
    <w:multiLevelType w:val="hybridMultilevel"/>
    <w:tmpl w:val="0D0251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00443E"/>
    <w:multiLevelType w:val="multilevel"/>
    <w:tmpl w:val="F4D8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FF0BC3"/>
    <w:multiLevelType w:val="multilevel"/>
    <w:tmpl w:val="E81A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805E87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98266E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CE37B5"/>
    <w:multiLevelType w:val="hybridMultilevel"/>
    <w:tmpl w:val="D504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D25EE"/>
    <w:multiLevelType w:val="multilevel"/>
    <w:tmpl w:val="5B8C7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1F3908E3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263FD0"/>
    <w:multiLevelType w:val="hybridMultilevel"/>
    <w:tmpl w:val="98CC5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954B4"/>
    <w:multiLevelType w:val="hybridMultilevel"/>
    <w:tmpl w:val="A3324D7E"/>
    <w:lvl w:ilvl="0" w:tplc="1708D21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16094D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6D5427"/>
    <w:multiLevelType w:val="hybridMultilevel"/>
    <w:tmpl w:val="39DE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770EC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3F28ED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3487CAF"/>
    <w:multiLevelType w:val="multilevel"/>
    <w:tmpl w:val="4792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C174F5"/>
    <w:multiLevelType w:val="hybridMultilevel"/>
    <w:tmpl w:val="4CA4A6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0C3548"/>
    <w:multiLevelType w:val="hybridMultilevel"/>
    <w:tmpl w:val="B49C5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24360"/>
    <w:multiLevelType w:val="hybridMultilevel"/>
    <w:tmpl w:val="D74AF3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4E139D"/>
    <w:multiLevelType w:val="hybridMultilevel"/>
    <w:tmpl w:val="9EE2E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84E3B"/>
    <w:multiLevelType w:val="hybridMultilevel"/>
    <w:tmpl w:val="3BAECBEE"/>
    <w:lvl w:ilvl="0" w:tplc="2570AEA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712D2"/>
    <w:multiLevelType w:val="hybridMultilevel"/>
    <w:tmpl w:val="21B8D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0B7D15"/>
    <w:multiLevelType w:val="multilevel"/>
    <w:tmpl w:val="A8AE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170FF0"/>
    <w:multiLevelType w:val="hybridMultilevel"/>
    <w:tmpl w:val="BF022F24"/>
    <w:lvl w:ilvl="0" w:tplc="A3FA32E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66887"/>
    <w:multiLevelType w:val="hybridMultilevel"/>
    <w:tmpl w:val="B54843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7F2D6A"/>
    <w:multiLevelType w:val="multilevel"/>
    <w:tmpl w:val="F196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0C4396"/>
    <w:multiLevelType w:val="multilevel"/>
    <w:tmpl w:val="04660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EA5695"/>
    <w:multiLevelType w:val="multilevel"/>
    <w:tmpl w:val="B180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CE17D7"/>
    <w:multiLevelType w:val="multilevel"/>
    <w:tmpl w:val="7E96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2"/>
  </w:num>
  <w:num w:numId="7">
    <w:abstractNumId w:val="24"/>
  </w:num>
  <w:num w:numId="8">
    <w:abstractNumId w:val="29"/>
  </w:num>
  <w:num w:numId="9">
    <w:abstractNumId w:val="14"/>
  </w:num>
  <w:num w:numId="10">
    <w:abstractNumId w:val="11"/>
  </w:num>
  <w:num w:numId="11">
    <w:abstractNumId w:val="26"/>
  </w:num>
  <w:num w:numId="12">
    <w:abstractNumId w:val="17"/>
  </w:num>
  <w:num w:numId="13">
    <w:abstractNumId w:val="6"/>
  </w:num>
  <w:num w:numId="14">
    <w:abstractNumId w:val="7"/>
  </w:num>
  <w:num w:numId="15">
    <w:abstractNumId w:val="33"/>
  </w:num>
  <w:num w:numId="16">
    <w:abstractNumId w:val="25"/>
  </w:num>
  <w:num w:numId="17">
    <w:abstractNumId w:val="12"/>
  </w:num>
  <w:num w:numId="18">
    <w:abstractNumId w:val="21"/>
  </w:num>
  <w:num w:numId="19">
    <w:abstractNumId w:val="28"/>
  </w:num>
  <w:num w:numId="20">
    <w:abstractNumId w:val="15"/>
  </w:num>
  <w:num w:numId="21">
    <w:abstractNumId w:val="5"/>
  </w:num>
  <w:num w:numId="22">
    <w:abstractNumId w:val="18"/>
  </w:num>
  <w:num w:numId="23">
    <w:abstractNumId w:val="8"/>
  </w:num>
  <w:num w:numId="24">
    <w:abstractNumId w:val="32"/>
  </w:num>
  <w:num w:numId="25">
    <w:abstractNumId w:val="27"/>
  </w:num>
  <w:num w:numId="26">
    <w:abstractNumId w:val="30"/>
  </w:num>
  <w:num w:numId="27">
    <w:abstractNumId w:val="20"/>
  </w:num>
  <w:num w:numId="28">
    <w:abstractNumId w:val="31"/>
  </w:num>
  <w:num w:numId="29">
    <w:abstractNumId w:val="23"/>
  </w:num>
  <w:num w:numId="30">
    <w:abstractNumId w:val="16"/>
  </w:num>
  <w:num w:numId="31">
    <w:abstractNumId w:val="10"/>
  </w:num>
  <w:num w:numId="32">
    <w:abstractNumId w:val="13"/>
  </w:num>
  <w:num w:numId="33">
    <w:abstractNumId w:val="19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1C"/>
    <w:rsid w:val="00000393"/>
    <w:rsid w:val="000007C3"/>
    <w:rsid w:val="000014FF"/>
    <w:rsid w:val="00002E34"/>
    <w:rsid w:val="000058A6"/>
    <w:rsid w:val="00024E7D"/>
    <w:rsid w:val="0002530F"/>
    <w:rsid w:val="000260A9"/>
    <w:rsid w:val="000265CB"/>
    <w:rsid w:val="000272AF"/>
    <w:rsid w:val="00030B43"/>
    <w:rsid w:val="00031259"/>
    <w:rsid w:val="00031489"/>
    <w:rsid w:val="0003491A"/>
    <w:rsid w:val="00034978"/>
    <w:rsid w:val="00036FBF"/>
    <w:rsid w:val="00040A8C"/>
    <w:rsid w:val="000501BF"/>
    <w:rsid w:val="00050E5D"/>
    <w:rsid w:val="00051CD9"/>
    <w:rsid w:val="00051ECD"/>
    <w:rsid w:val="00052682"/>
    <w:rsid w:val="0005406F"/>
    <w:rsid w:val="000553D1"/>
    <w:rsid w:val="000615C8"/>
    <w:rsid w:val="000630E5"/>
    <w:rsid w:val="00064260"/>
    <w:rsid w:val="00067677"/>
    <w:rsid w:val="00067EFB"/>
    <w:rsid w:val="00070364"/>
    <w:rsid w:val="000711B4"/>
    <w:rsid w:val="000745C0"/>
    <w:rsid w:val="0008268F"/>
    <w:rsid w:val="00082D0E"/>
    <w:rsid w:val="000924C2"/>
    <w:rsid w:val="000928A1"/>
    <w:rsid w:val="0009702D"/>
    <w:rsid w:val="000976F8"/>
    <w:rsid w:val="000A29A5"/>
    <w:rsid w:val="000A2A9B"/>
    <w:rsid w:val="000A3253"/>
    <w:rsid w:val="000A5B07"/>
    <w:rsid w:val="000B2835"/>
    <w:rsid w:val="000B6575"/>
    <w:rsid w:val="000B7024"/>
    <w:rsid w:val="000C106C"/>
    <w:rsid w:val="000C215D"/>
    <w:rsid w:val="000C321B"/>
    <w:rsid w:val="000C4D2F"/>
    <w:rsid w:val="000C6E99"/>
    <w:rsid w:val="000C7D55"/>
    <w:rsid w:val="000D12CC"/>
    <w:rsid w:val="000D1AB3"/>
    <w:rsid w:val="000D2C72"/>
    <w:rsid w:val="000D3717"/>
    <w:rsid w:val="000D5C1E"/>
    <w:rsid w:val="000D6502"/>
    <w:rsid w:val="000E00BF"/>
    <w:rsid w:val="000E6B41"/>
    <w:rsid w:val="000F490B"/>
    <w:rsid w:val="000F4FBA"/>
    <w:rsid w:val="000F66C4"/>
    <w:rsid w:val="00101246"/>
    <w:rsid w:val="00104587"/>
    <w:rsid w:val="001060DF"/>
    <w:rsid w:val="001101CA"/>
    <w:rsid w:val="001112A5"/>
    <w:rsid w:val="001119D1"/>
    <w:rsid w:val="001160A3"/>
    <w:rsid w:val="00116AB9"/>
    <w:rsid w:val="00116B34"/>
    <w:rsid w:val="00117E4C"/>
    <w:rsid w:val="00122987"/>
    <w:rsid w:val="00122A72"/>
    <w:rsid w:val="00125122"/>
    <w:rsid w:val="0012574B"/>
    <w:rsid w:val="001269A7"/>
    <w:rsid w:val="001272FB"/>
    <w:rsid w:val="0013652A"/>
    <w:rsid w:val="001366AE"/>
    <w:rsid w:val="00136C64"/>
    <w:rsid w:val="00141B7D"/>
    <w:rsid w:val="00145D68"/>
    <w:rsid w:val="0014704F"/>
    <w:rsid w:val="00150F46"/>
    <w:rsid w:val="00154168"/>
    <w:rsid w:val="00154858"/>
    <w:rsid w:val="00165C20"/>
    <w:rsid w:val="0016666E"/>
    <w:rsid w:val="00166CFC"/>
    <w:rsid w:val="0017007F"/>
    <w:rsid w:val="00170699"/>
    <w:rsid w:val="0017271E"/>
    <w:rsid w:val="0018088C"/>
    <w:rsid w:val="00185F9F"/>
    <w:rsid w:val="00192099"/>
    <w:rsid w:val="0019371B"/>
    <w:rsid w:val="00196808"/>
    <w:rsid w:val="001A06E2"/>
    <w:rsid w:val="001A4D91"/>
    <w:rsid w:val="001A54C5"/>
    <w:rsid w:val="001A582E"/>
    <w:rsid w:val="001A7095"/>
    <w:rsid w:val="001B0C6F"/>
    <w:rsid w:val="001B41B9"/>
    <w:rsid w:val="001B6C68"/>
    <w:rsid w:val="001C077F"/>
    <w:rsid w:val="001C458F"/>
    <w:rsid w:val="001D4449"/>
    <w:rsid w:val="001D6653"/>
    <w:rsid w:val="001D7F98"/>
    <w:rsid w:val="001E14EA"/>
    <w:rsid w:val="001E6A06"/>
    <w:rsid w:val="001F31F6"/>
    <w:rsid w:val="001F3C86"/>
    <w:rsid w:val="001F3D27"/>
    <w:rsid w:val="001F48BE"/>
    <w:rsid w:val="001F58F8"/>
    <w:rsid w:val="001F79D0"/>
    <w:rsid w:val="0020390E"/>
    <w:rsid w:val="00203E2A"/>
    <w:rsid w:val="00205C4B"/>
    <w:rsid w:val="00205F8E"/>
    <w:rsid w:val="002075C7"/>
    <w:rsid w:val="00207691"/>
    <w:rsid w:val="0021017D"/>
    <w:rsid w:val="0021232B"/>
    <w:rsid w:val="002125CE"/>
    <w:rsid w:val="00213413"/>
    <w:rsid w:val="00220B25"/>
    <w:rsid w:val="00224F69"/>
    <w:rsid w:val="002309CF"/>
    <w:rsid w:val="002328B4"/>
    <w:rsid w:val="00234C45"/>
    <w:rsid w:val="00240083"/>
    <w:rsid w:val="00240B38"/>
    <w:rsid w:val="00244B1E"/>
    <w:rsid w:val="002462F4"/>
    <w:rsid w:val="00247F90"/>
    <w:rsid w:val="00250B2E"/>
    <w:rsid w:val="002517EA"/>
    <w:rsid w:val="002525AE"/>
    <w:rsid w:val="002565F0"/>
    <w:rsid w:val="00256C19"/>
    <w:rsid w:val="002602DC"/>
    <w:rsid w:val="0026596F"/>
    <w:rsid w:val="002674CC"/>
    <w:rsid w:val="00271FB0"/>
    <w:rsid w:val="00274D9E"/>
    <w:rsid w:val="00275AAE"/>
    <w:rsid w:val="00276680"/>
    <w:rsid w:val="00276D4B"/>
    <w:rsid w:val="0028004D"/>
    <w:rsid w:val="00280C4B"/>
    <w:rsid w:val="0028174B"/>
    <w:rsid w:val="002834EE"/>
    <w:rsid w:val="002900FE"/>
    <w:rsid w:val="00290202"/>
    <w:rsid w:val="00290F0F"/>
    <w:rsid w:val="00292EF3"/>
    <w:rsid w:val="00292F97"/>
    <w:rsid w:val="0029418F"/>
    <w:rsid w:val="00294596"/>
    <w:rsid w:val="00296C30"/>
    <w:rsid w:val="00297760"/>
    <w:rsid w:val="002A12B0"/>
    <w:rsid w:val="002B000E"/>
    <w:rsid w:val="002B6AEA"/>
    <w:rsid w:val="002C67AF"/>
    <w:rsid w:val="002C6AE7"/>
    <w:rsid w:val="002C7610"/>
    <w:rsid w:val="002C79F8"/>
    <w:rsid w:val="002D1064"/>
    <w:rsid w:val="002D2F7F"/>
    <w:rsid w:val="002D3079"/>
    <w:rsid w:val="002D3F3C"/>
    <w:rsid w:val="002D442F"/>
    <w:rsid w:val="002D5930"/>
    <w:rsid w:val="002D61D4"/>
    <w:rsid w:val="002E1830"/>
    <w:rsid w:val="002F2DFF"/>
    <w:rsid w:val="002F4375"/>
    <w:rsid w:val="002F7CE7"/>
    <w:rsid w:val="00304393"/>
    <w:rsid w:val="00304587"/>
    <w:rsid w:val="003066AF"/>
    <w:rsid w:val="00310456"/>
    <w:rsid w:val="003116AB"/>
    <w:rsid w:val="003120E0"/>
    <w:rsid w:val="003133B5"/>
    <w:rsid w:val="00315AC0"/>
    <w:rsid w:val="00321270"/>
    <w:rsid w:val="00321F35"/>
    <w:rsid w:val="00322D7E"/>
    <w:rsid w:val="00332466"/>
    <w:rsid w:val="003338CF"/>
    <w:rsid w:val="003372FE"/>
    <w:rsid w:val="003405D4"/>
    <w:rsid w:val="00340935"/>
    <w:rsid w:val="00341328"/>
    <w:rsid w:val="003428C7"/>
    <w:rsid w:val="00343688"/>
    <w:rsid w:val="00350B1E"/>
    <w:rsid w:val="00352D2D"/>
    <w:rsid w:val="00357540"/>
    <w:rsid w:val="00361BD5"/>
    <w:rsid w:val="00384340"/>
    <w:rsid w:val="0038652D"/>
    <w:rsid w:val="003867F5"/>
    <w:rsid w:val="00386BB2"/>
    <w:rsid w:val="00386E27"/>
    <w:rsid w:val="003871AF"/>
    <w:rsid w:val="00387921"/>
    <w:rsid w:val="00391987"/>
    <w:rsid w:val="00392E08"/>
    <w:rsid w:val="00393457"/>
    <w:rsid w:val="00397056"/>
    <w:rsid w:val="003A1BBA"/>
    <w:rsid w:val="003A2FCD"/>
    <w:rsid w:val="003C0A35"/>
    <w:rsid w:val="003C1FC0"/>
    <w:rsid w:val="003C3319"/>
    <w:rsid w:val="003C3B12"/>
    <w:rsid w:val="003C46A7"/>
    <w:rsid w:val="003C549E"/>
    <w:rsid w:val="003D1B3F"/>
    <w:rsid w:val="003D2BBB"/>
    <w:rsid w:val="003D44B9"/>
    <w:rsid w:val="003D4F7A"/>
    <w:rsid w:val="003D4F94"/>
    <w:rsid w:val="003D58CA"/>
    <w:rsid w:val="003D62EC"/>
    <w:rsid w:val="003D6565"/>
    <w:rsid w:val="003E1610"/>
    <w:rsid w:val="003E2B23"/>
    <w:rsid w:val="003E4317"/>
    <w:rsid w:val="003F08BE"/>
    <w:rsid w:val="003F0A46"/>
    <w:rsid w:val="003F11AC"/>
    <w:rsid w:val="003F3B7C"/>
    <w:rsid w:val="003F43A4"/>
    <w:rsid w:val="003F5049"/>
    <w:rsid w:val="003F632D"/>
    <w:rsid w:val="003F7606"/>
    <w:rsid w:val="004021DB"/>
    <w:rsid w:val="0041133E"/>
    <w:rsid w:val="00414443"/>
    <w:rsid w:val="00415732"/>
    <w:rsid w:val="00424C67"/>
    <w:rsid w:val="00426E9E"/>
    <w:rsid w:val="00430AFF"/>
    <w:rsid w:val="00433AF9"/>
    <w:rsid w:val="00436BB0"/>
    <w:rsid w:val="00441CCA"/>
    <w:rsid w:val="0044378E"/>
    <w:rsid w:val="00445B13"/>
    <w:rsid w:val="00446075"/>
    <w:rsid w:val="00446DBF"/>
    <w:rsid w:val="00447AE7"/>
    <w:rsid w:val="004502DA"/>
    <w:rsid w:val="00453744"/>
    <w:rsid w:val="004537C5"/>
    <w:rsid w:val="004548E9"/>
    <w:rsid w:val="004571DB"/>
    <w:rsid w:val="004579A3"/>
    <w:rsid w:val="0046278A"/>
    <w:rsid w:val="0046307E"/>
    <w:rsid w:val="00465B79"/>
    <w:rsid w:val="00466C7D"/>
    <w:rsid w:val="00466D3E"/>
    <w:rsid w:val="00467D75"/>
    <w:rsid w:val="00470677"/>
    <w:rsid w:val="00473BAB"/>
    <w:rsid w:val="0047662F"/>
    <w:rsid w:val="00476AD0"/>
    <w:rsid w:val="00483038"/>
    <w:rsid w:val="004871C8"/>
    <w:rsid w:val="0048745E"/>
    <w:rsid w:val="00491775"/>
    <w:rsid w:val="00494180"/>
    <w:rsid w:val="00494B84"/>
    <w:rsid w:val="00495301"/>
    <w:rsid w:val="004A16B4"/>
    <w:rsid w:val="004A234F"/>
    <w:rsid w:val="004A2A3C"/>
    <w:rsid w:val="004A7E84"/>
    <w:rsid w:val="004A7F0D"/>
    <w:rsid w:val="004B19F6"/>
    <w:rsid w:val="004B23CC"/>
    <w:rsid w:val="004B38DB"/>
    <w:rsid w:val="004C4DC5"/>
    <w:rsid w:val="004C579E"/>
    <w:rsid w:val="004C636C"/>
    <w:rsid w:val="004D3426"/>
    <w:rsid w:val="004D38DB"/>
    <w:rsid w:val="004D46DA"/>
    <w:rsid w:val="004D571A"/>
    <w:rsid w:val="004D6E56"/>
    <w:rsid w:val="004D7A41"/>
    <w:rsid w:val="004E1026"/>
    <w:rsid w:val="004F04A3"/>
    <w:rsid w:val="004F270F"/>
    <w:rsid w:val="004F3728"/>
    <w:rsid w:val="004F3D1D"/>
    <w:rsid w:val="004F46A8"/>
    <w:rsid w:val="004F7941"/>
    <w:rsid w:val="00500C41"/>
    <w:rsid w:val="0050187A"/>
    <w:rsid w:val="00502C90"/>
    <w:rsid w:val="00504074"/>
    <w:rsid w:val="00504232"/>
    <w:rsid w:val="005043D4"/>
    <w:rsid w:val="00504FD6"/>
    <w:rsid w:val="005061E9"/>
    <w:rsid w:val="005072CE"/>
    <w:rsid w:val="00511146"/>
    <w:rsid w:val="00521324"/>
    <w:rsid w:val="00522866"/>
    <w:rsid w:val="005235FF"/>
    <w:rsid w:val="005247A0"/>
    <w:rsid w:val="005248CE"/>
    <w:rsid w:val="00525F77"/>
    <w:rsid w:val="00531CCD"/>
    <w:rsid w:val="0053409F"/>
    <w:rsid w:val="0053556C"/>
    <w:rsid w:val="005364E3"/>
    <w:rsid w:val="0054263B"/>
    <w:rsid w:val="00543DCE"/>
    <w:rsid w:val="00543FA6"/>
    <w:rsid w:val="00544E90"/>
    <w:rsid w:val="0055117D"/>
    <w:rsid w:val="00551A62"/>
    <w:rsid w:val="00552704"/>
    <w:rsid w:val="00554FFA"/>
    <w:rsid w:val="00557AD6"/>
    <w:rsid w:val="0056070A"/>
    <w:rsid w:val="0056468C"/>
    <w:rsid w:val="005659FB"/>
    <w:rsid w:val="00566E60"/>
    <w:rsid w:val="00573633"/>
    <w:rsid w:val="00575302"/>
    <w:rsid w:val="00581AD6"/>
    <w:rsid w:val="0058301C"/>
    <w:rsid w:val="005848A9"/>
    <w:rsid w:val="005848AD"/>
    <w:rsid w:val="00587DBA"/>
    <w:rsid w:val="005916BF"/>
    <w:rsid w:val="0059392D"/>
    <w:rsid w:val="00593D4B"/>
    <w:rsid w:val="00595205"/>
    <w:rsid w:val="00595A3D"/>
    <w:rsid w:val="005A2C04"/>
    <w:rsid w:val="005A2C96"/>
    <w:rsid w:val="005A49E4"/>
    <w:rsid w:val="005A6F26"/>
    <w:rsid w:val="005A7691"/>
    <w:rsid w:val="005B1479"/>
    <w:rsid w:val="005C0BFD"/>
    <w:rsid w:val="005C202E"/>
    <w:rsid w:val="005C2659"/>
    <w:rsid w:val="005C2A97"/>
    <w:rsid w:val="005C3032"/>
    <w:rsid w:val="005C4039"/>
    <w:rsid w:val="005C4933"/>
    <w:rsid w:val="005C644E"/>
    <w:rsid w:val="005C67FE"/>
    <w:rsid w:val="005D1669"/>
    <w:rsid w:val="005D3597"/>
    <w:rsid w:val="005D3892"/>
    <w:rsid w:val="005D3E5B"/>
    <w:rsid w:val="005D584E"/>
    <w:rsid w:val="005D7326"/>
    <w:rsid w:val="005D7455"/>
    <w:rsid w:val="005D7C20"/>
    <w:rsid w:val="005E184F"/>
    <w:rsid w:val="005F0024"/>
    <w:rsid w:val="005F16ED"/>
    <w:rsid w:val="005F186F"/>
    <w:rsid w:val="005F3E15"/>
    <w:rsid w:val="005F451C"/>
    <w:rsid w:val="005F4C34"/>
    <w:rsid w:val="005F61B2"/>
    <w:rsid w:val="005F77CB"/>
    <w:rsid w:val="00601D24"/>
    <w:rsid w:val="00602A39"/>
    <w:rsid w:val="006079D2"/>
    <w:rsid w:val="00607D89"/>
    <w:rsid w:val="00610040"/>
    <w:rsid w:val="00610DCD"/>
    <w:rsid w:val="00611677"/>
    <w:rsid w:val="00611BC1"/>
    <w:rsid w:val="0061468F"/>
    <w:rsid w:val="0061474F"/>
    <w:rsid w:val="006209DB"/>
    <w:rsid w:val="00625719"/>
    <w:rsid w:val="00626C55"/>
    <w:rsid w:val="00631631"/>
    <w:rsid w:val="00631F6B"/>
    <w:rsid w:val="00632007"/>
    <w:rsid w:val="006329EE"/>
    <w:rsid w:val="00633D4B"/>
    <w:rsid w:val="006379D0"/>
    <w:rsid w:val="006406CE"/>
    <w:rsid w:val="006409B8"/>
    <w:rsid w:val="00647295"/>
    <w:rsid w:val="006472F8"/>
    <w:rsid w:val="00652125"/>
    <w:rsid w:val="00654B50"/>
    <w:rsid w:val="00654C5E"/>
    <w:rsid w:val="006654EF"/>
    <w:rsid w:val="00667735"/>
    <w:rsid w:val="00673CE9"/>
    <w:rsid w:val="006751C5"/>
    <w:rsid w:val="00677D45"/>
    <w:rsid w:val="006811FD"/>
    <w:rsid w:val="00681D90"/>
    <w:rsid w:val="00684A8C"/>
    <w:rsid w:val="0069498F"/>
    <w:rsid w:val="006954FE"/>
    <w:rsid w:val="00696A36"/>
    <w:rsid w:val="006A329F"/>
    <w:rsid w:val="006A7931"/>
    <w:rsid w:val="006B229F"/>
    <w:rsid w:val="006B68B9"/>
    <w:rsid w:val="006B6F71"/>
    <w:rsid w:val="006B7269"/>
    <w:rsid w:val="006B7EB0"/>
    <w:rsid w:val="006B7FF7"/>
    <w:rsid w:val="006D0307"/>
    <w:rsid w:val="006D7E96"/>
    <w:rsid w:val="006E0AF7"/>
    <w:rsid w:val="006E1492"/>
    <w:rsid w:val="006E2768"/>
    <w:rsid w:val="006E4C0A"/>
    <w:rsid w:val="006F12A4"/>
    <w:rsid w:val="006F1CFA"/>
    <w:rsid w:val="006F2AA3"/>
    <w:rsid w:val="006F3C35"/>
    <w:rsid w:val="0070089B"/>
    <w:rsid w:val="00700A0C"/>
    <w:rsid w:val="00702B6F"/>
    <w:rsid w:val="00703C33"/>
    <w:rsid w:val="007066EF"/>
    <w:rsid w:val="0070744C"/>
    <w:rsid w:val="00710640"/>
    <w:rsid w:val="00710EAC"/>
    <w:rsid w:val="007123F2"/>
    <w:rsid w:val="0071423C"/>
    <w:rsid w:val="007167B7"/>
    <w:rsid w:val="00716875"/>
    <w:rsid w:val="00717354"/>
    <w:rsid w:val="00723158"/>
    <w:rsid w:val="00727153"/>
    <w:rsid w:val="007276C6"/>
    <w:rsid w:val="00730CB9"/>
    <w:rsid w:val="00732DE2"/>
    <w:rsid w:val="00737861"/>
    <w:rsid w:val="00737F0C"/>
    <w:rsid w:val="00740149"/>
    <w:rsid w:val="00743093"/>
    <w:rsid w:val="007455C5"/>
    <w:rsid w:val="00746066"/>
    <w:rsid w:val="00750946"/>
    <w:rsid w:val="007541AF"/>
    <w:rsid w:val="00761A37"/>
    <w:rsid w:val="00763FDC"/>
    <w:rsid w:val="00767471"/>
    <w:rsid w:val="00772ECB"/>
    <w:rsid w:val="00775B38"/>
    <w:rsid w:val="00776378"/>
    <w:rsid w:val="00776714"/>
    <w:rsid w:val="00776788"/>
    <w:rsid w:val="00777019"/>
    <w:rsid w:val="007777D9"/>
    <w:rsid w:val="0078087B"/>
    <w:rsid w:val="00780B01"/>
    <w:rsid w:val="00780D84"/>
    <w:rsid w:val="00781081"/>
    <w:rsid w:val="007819E2"/>
    <w:rsid w:val="00785B50"/>
    <w:rsid w:val="00785F02"/>
    <w:rsid w:val="007871E6"/>
    <w:rsid w:val="00787A95"/>
    <w:rsid w:val="00787DE3"/>
    <w:rsid w:val="00791ED5"/>
    <w:rsid w:val="00793502"/>
    <w:rsid w:val="00793D01"/>
    <w:rsid w:val="00794F82"/>
    <w:rsid w:val="00797FC3"/>
    <w:rsid w:val="007A066C"/>
    <w:rsid w:val="007A07CA"/>
    <w:rsid w:val="007A0D7F"/>
    <w:rsid w:val="007A1ECF"/>
    <w:rsid w:val="007A37D0"/>
    <w:rsid w:val="007A497C"/>
    <w:rsid w:val="007A565D"/>
    <w:rsid w:val="007B192A"/>
    <w:rsid w:val="007B2AC9"/>
    <w:rsid w:val="007B57C2"/>
    <w:rsid w:val="007B6CBF"/>
    <w:rsid w:val="007C07AA"/>
    <w:rsid w:val="007C2191"/>
    <w:rsid w:val="007C238C"/>
    <w:rsid w:val="007C5008"/>
    <w:rsid w:val="007C5628"/>
    <w:rsid w:val="007D0653"/>
    <w:rsid w:val="007D0CC1"/>
    <w:rsid w:val="007D64D4"/>
    <w:rsid w:val="007E78D2"/>
    <w:rsid w:val="007F0FB7"/>
    <w:rsid w:val="007F488F"/>
    <w:rsid w:val="00800ED9"/>
    <w:rsid w:val="00803D79"/>
    <w:rsid w:val="008043A0"/>
    <w:rsid w:val="00804F4A"/>
    <w:rsid w:val="008103E5"/>
    <w:rsid w:val="008105F2"/>
    <w:rsid w:val="00811A32"/>
    <w:rsid w:val="00813E52"/>
    <w:rsid w:val="0081578A"/>
    <w:rsid w:val="0081682A"/>
    <w:rsid w:val="00817C2D"/>
    <w:rsid w:val="00824968"/>
    <w:rsid w:val="00832155"/>
    <w:rsid w:val="00832C3C"/>
    <w:rsid w:val="00835D78"/>
    <w:rsid w:val="008411EF"/>
    <w:rsid w:val="00842558"/>
    <w:rsid w:val="00842BFA"/>
    <w:rsid w:val="00850E83"/>
    <w:rsid w:val="0085214E"/>
    <w:rsid w:val="0085364A"/>
    <w:rsid w:val="00856CA1"/>
    <w:rsid w:val="00856F39"/>
    <w:rsid w:val="0086087D"/>
    <w:rsid w:val="00861FC3"/>
    <w:rsid w:val="008620E3"/>
    <w:rsid w:val="008659C8"/>
    <w:rsid w:val="00866C86"/>
    <w:rsid w:val="00871500"/>
    <w:rsid w:val="0087525A"/>
    <w:rsid w:val="00877559"/>
    <w:rsid w:val="00890733"/>
    <w:rsid w:val="00890FFB"/>
    <w:rsid w:val="008A2200"/>
    <w:rsid w:val="008A3101"/>
    <w:rsid w:val="008A4296"/>
    <w:rsid w:val="008B1E4D"/>
    <w:rsid w:val="008B33A0"/>
    <w:rsid w:val="008B380C"/>
    <w:rsid w:val="008C21C6"/>
    <w:rsid w:val="008E3A9C"/>
    <w:rsid w:val="008E448C"/>
    <w:rsid w:val="008E7799"/>
    <w:rsid w:val="00902FB8"/>
    <w:rsid w:val="009042CA"/>
    <w:rsid w:val="009054D1"/>
    <w:rsid w:val="00907374"/>
    <w:rsid w:val="00913758"/>
    <w:rsid w:val="0091531F"/>
    <w:rsid w:val="0092226B"/>
    <w:rsid w:val="00923E5C"/>
    <w:rsid w:val="0092447F"/>
    <w:rsid w:val="00925AC3"/>
    <w:rsid w:val="00926F11"/>
    <w:rsid w:val="00933A5E"/>
    <w:rsid w:val="0093672F"/>
    <w:rsid w:val="009368AA"/>
    <w:rsid w:val="009446B2"/>
    <w:rsid w:val="00947196"/>
    <w:rsid w:val="009507F7"/>
    <w:rsid w:val="00954BBD"/>
    <w:rsid w:val="00955098"/>
    <w:rsid w:val="009555A7"/>
    <w:rsid w:val="00960124"/>
    <w:rsid w:val="00973A8D"/>
    <w:rsid w:val="009743F5"/>
    <w:rsid w:val="00974E1C"/>
    <w:rsid w:val="00976B22"/>
    <w:rsid w:val="0098358F"/>
    <w:rsid w:val="00986B28"/>
    <w:rsid w:val="00986D35"/>
    <w:rsid w:val="00987045"/>
    <w:rsid w:val="009879C9"/>
    <w:rsid w:val="00994DF7"/>
    <w:rsid w:val="00995C10"/>
    <w:rsid w:val="00996E0C"/>
    <w:rsid w:val="009A26E4"/>
    <w:rsid w:val="009A3A03"/>
    <w:rsid w:val="009A42CC"/>
    <w:rsid w:val="009A48ED"/>
    <w:rsid w:val="009A5985"/>
    <w:rsid w:val="009A60E5"/>
    <w:rsid w:val="009A62A9"/>
    <w:rsid w:val="009B11A3"/>
    <w:rsid w:val="009B229F"/>
    <w:rsid w:val="009B3924"/>
    <w:rsid w:val="009B3B8C"/>
    <w:rsid w:val="009C0DE6"/>
    <w:rsid w:val="009C3F23"/>
    <w:rsid w:val="009D3EDE"/>
    <w:rsid w:val="009D6B9F"/>
    <w:rsid w:val="009D744B"/>
    <w:rsid w:val="009E2FE9"/>
    <w:rsid w:val="009E7C0F"/>
    <w:rsid w:val="009F30D3"/>
    <w:rsid w:val="009F7586"/>
    <w:rsid w:val="00A01BF8"/>
    <w:rsid w:val="00A07F7A"/>
    <w:rsid w:val="00A10A25"/>
    <w:rsid w:val="00A12192"/>
    <w:rsid w:val="00A12B9A"/>
    <w:rsid w:val="00A13B42"/>
    <w:rsid w:val="00A14DE6"/>
    <w:rsid w:val="00A1749D"/>
    <w:rsid w:val="00A22749"/>
    <w:rsid w:val="00A22F77"/>
    <w:rsid w:val="00A25E16"/>
    <w:rsid w:val="00A25FE4"/>
    <w:rsid w:val="00A269E5"/>
    <w:rsid w:val="00A270E6"/>
    <w:rsid w:val="00A30E52"/>
    <w:rsid w:val="00A36711"/>
    <w:rsid w:val="00A41F4A"/>
    <w:rsid w:val="00A42730"/>
    <w:rsid w:val="00A43194"/>
    <w:rsid w:val="00A45804"/>
    <w:rsid w:val="00A50CBC"/>
    <w:rsid w:val="00A55FDD"/>
    <w:rsid w:val="00A56ED1"/>
    <w:rsid w:val="00A60153"/>
    <w:rsid w:val="00A60984"/>
    <w:rsid w:val="00A62198"/>
    <w:rsid w:val="00A653DA"/>
    <w:rsid w:val="00A70AD9"/>
    <w:rsid w:val="00A729AF"/>
    <w:rsid w:val="00A72AB9"/>
    <w:rsid w:val="00A74905"/>
    <w:rsid w:val="00A75A0C"/>
    <w:rsid w:val="00A75C36"/>
    <w:rsid w:val="00A767C1"/>
    <w:rsid w:val="00A77725"/>
    <w:rsid w:val="00A77AFD"/>
    <w:rsid w:val="00A81B72"/>
    <w:rsid w:val="00A85B6E"/>
    <w:rsid w:val="00A877AF"/>
    <w:rsid w:val="00A93FFA"/>
    <w:rsid w:val="00A950DB"/>
    <w:rsid w:val="00AA224B"/>
    <w:rsid w:val="00AA2D3C"/>
    <w:rsid w:val="00AA7385"/>
    <w:rsid w:val="00AB2B70"/>
    <w:rsid w:val="00AB2FD7"/>
    <w:rsid w:val="00AB3FE0"/>
    <w:rsid w:val="00AB5632"/>
    <w:rsid w:val="00AB7189"/>
    <w:rsid w:val="00AB739B"/>
    <w:rsid w:val="00AC1FB5"/>
    <w:rsid w:val="00AC4FE9"/>
    <w:rsid w:val="00AC7F54"/>
    <w:rsid w:val="00AD49F8"/>
    <w:rsid w:val="00AE104D"/>
    <w:rsid w:val="00AE3B59"/>
    <w:rsid w:val="00AE56CD"/>
    <w:rsid w:val="00AF121A"/>
    <w:rsid w:val="00AF156A"/>
    <w:rsid w:val="00AF1675"/>
    <w:rsid w:val="00AF3291"/>
    <w:rsid w:val="00AF581A"/>
    <w:rsid w:val="00B01D8F"/>
    <w:rsid w:val="00B029D4"/>
    <w:rsid w:val="00B056F0"/>
    <w:rsid w:val="00B05CF2"/>
    <w:rsid w:val="00B116B6"/>
    <w:rsid w:val="00B11D7D"/>
    <w:rsid w:val="00B13EAD"/>
    <w:rsid w:val="00B14FF9"/>
    <w:rsid w:val="00B1606D"/>
    <w:rsid w:val="00B2044B"/>
    <w:rsid w:val="00B21023"/>
    <w:rsid w:val="00B214A6"/>
    <w:rsid w:val="00B22DFE"/>
    <w:rsid w:val="00B278F3"/>
    <w:rsid w:val="00B32975"/>
    <w:rsid w:val="00B373D2"/>
    <w:rsid w:val="00B410B2"/>
    <w:rsid w:val="00B4189A"/>
    <w:rsid w:val="00B41BE0"/>
    <w:rsid w:val="00B42B3B"/>
    <w:rsid w:val="00B475CB"/>
    <w:rsid w:val="00B51EA3"/>
    <w:rsid w:val="00B56950"/>
    <w:rsid w:val="00B63D68"/>
    <w:rsid w:val="00B66008"/>
    <w:rsid w:val="00B7065B"/>
    <w:rsid w:val="00B74A5D"/>
    <w:rsid w:val="00B76C1A"/>
    <w:rsid w:val="00B8208C"/>
    <w:rsid w:val="00B83AB0"/>
    <w:rsid w:val="00B84489"/>
    <w:rsid w:val="00B8556B"/>
    <w:rsid w:val="00B90FED"/>
    <w:rsid w:val="00B97313"/>
    <w:rsid w:val="00B97712"/>
    <w:rsid w:val="00BA0F5B"/>
    <w:rsid w:val="00BA148F"/>
    <w:rsid w:val="00BA1C5C"/>
    <w:rsid w:val="00BA29F9"/>
    <w:rsid w:val="00BA51E7"/>
    <w:rsid w:val="00BB0732"/>
    <w:rsid w:val="00BB4A4E"/>
    <w:rsid w:val="00BB4CB0"/>
    <w:rsid w:val="00BB7D1A"/>
    <w:rsid w:val="00BC0DE7"/>
    <w:rsid w:val="00BC132B"/>
    <w:rsid w:val="00BC179B"/>
    <w:rsid w:val="00BC251D"/>
    <w:rsid w:val="00BC3A2E"/>
    <w:rsid w:val="00BC461E"/>
    <w:rsid w:val="00BC5ACD"/>
    <w:rsid w:val="00BC60B9"/>
    <w:rsid w:val="00BC65F7"/>
    <w:rsid w:val="00BD0E04"/>
    <w:rsid w:val="00BD20DE"/>
    <w:rsid w:val="00BD3F0D"/>
    <w:rsid w:val="00BD4314"/>
    <w:rsid w:val="00BD5DF1"/>
    <w:rsid w:val="00BE05B1"/>
    <w:rsid w:val="00BE05E2"/>
    <w:rsid w:val="00BE36A4"/>
    <w:rsid w:val="00BE6F57"/>
    <w:rsid w:val="00BE7699"/>
    <w:rsid w:val="00BF0111"/>
    <w:rsid w:val="00BF0CF5"/>
    <w:rsid w:val="00BF510A"/>
    <w:rsid w:val="00C01D87"/>
    <w:rsid w:val="00C0486E"/>
    <w:rsid w:val="00C04870"/>
    <w:rsid w:val="00C12475"/>
    <w:rsid w:val="00C14044"/>
    <w:rsid w:val="00C14AA6"/>
    <w:rsid w:val="00C24428"/>
    <w:rsid w:val="00C279B2"/>
    <w:rsid w:val="00C27B06"/>
    <w:rsid w:val="00C30663"/>
    <w:rsid w:val="00C344ED"/>
    <w:rsid w:val="00C42DB8"/>
    <w:rsid w:val="00C443FB"/>
    <w:rsid w:val="00C50831"/>
    <w:rsid w:val="00C50C22"/>
    <w:rsid w:val="00C513D4"/>
    <w:rsid w:val="00C551F8"/>
    <w:rsid w:val="00C646D9"/>
    <w:rsid w:val="00C72F6E"/>
    <w:rsid w:val="00C73764"/>
    <w:rsid w:val="00C75FEA"/>
    <w:rsid w:val="00C81002"/>
    <w:rsid w:val="00C82AC5"/>
    <w:rsid w:val="00C86065"/>
    <w:rsid w:val="00C92B9D"/>
    <w:rsid w:val="00C95B85"/>
    <w:rsid w:val="00CA01C3"/>
    <w:rsid w:val="00CA3293"/>
    <w:rsid w:val="00CA4322"/>
    <w:rsid w:val="00CA4C9F"/>
    <w:rsid w:val="00CA4D00"/>
    <w:rsid w:val="00CA5660"/>
    <w:rsid w:val="00CA7DAF"/>
    <w:rsid w:val="00CA7E08"/>
    <w:rsid w:val="00CB00E9"/>
    <w:rsid w:val="00CB0146"/>
    <w:rsid w:val="00CB1608"/>
    <w:rsid w:val="00CB2033"/>
    <w:rsid w:val="00CB2F3D"/>
    <w:rsid w:val="00CB3141"/>
    <w:rsid w:val="00CB3DBC"/>
    <w:rsid w:val="00CB4B76"/>
    <w:rsid w:val="00CB4DC6"/>
    <w:rsid w:val="00CC0778"/>
    <w:rsid w:val="00CC57F5"/>
    <w:rsid w:val="00CC7B04"/>
    <w:rsid w:val="00CD2A2B"/>
    <w:rsid w:val="00CD57FE"/>
    <w:rsid w:val="00CE1FDF"/>
    <w:rsid w:val="00CF15E4"/>
    <w:rsid w:val="00CF23B7"/>
    <w:rsid w:val="00CF2743"/>
    <w:rsid w:val="00CF2C03"/>
    <w:rsid w:val="00CF44FB"/>
    <w:rsid w:val="00CF5959"/>
    <w:rsid w:val="00D00A21"/>
    <w:rsid w:val="00D02028"/>
    <w:rsid w:val="00D05E23"/>
    <w:rsid w:val="00D11BC5"/>
    <w:rsid w:val="00D11BDE"/>
    <w:rsid w:val="00D218B4"/>
    <w:rsid w:val="00D22984"/>
    <w:rsid w:val="00D3219A"/>
    <w:rsid w:val="00D34578"/>
    <w:rsid w:val="00D4117E"/>
    <w:rsid w:val="00D41AF2"/>
    <w:rsid w:val="00D42C5E"/>
    <w:rsid w:val="00D44046"/>
    <w:rsid w:val="00D44380"/>
    <w:rsid w:val="00D44C58"/>
    <w:rsid w:val="00D4666D"/>
    <w:rsid w:val="00D46779"/>
    <w:rsid w:val="00D52224"/>
    <w:rsid w:val="00D52881"/>
    <w:rsid w:val="00D601A5"/>
    <w:rsid w:val="00D709C8"/>
    <w:rsid w:val="00D732A9"/>
    <w:rsid w:val="00D74BC8"/>
    <w:rsid w:val="00D75073"/>
    <w:rsid w:val="00D76BC7"/>
    <w:rsid w:val="00D83A23"/>
    <w:rsid w:val="00D8763D"/>
    <w:rsid w:val="00D87F72"/>
    <w:rsid w:val="00D924BC"/>
    <w:rsid w:val="00D9659E"/>
    <w:rsid w:val="00DA05BC"/>
    <w:rsid w:val="00DA0963"/>
    <w:rsid w:val="00DA138F"/>
    <w:rsid w:val="00DA3872"/>
    <w:rsid w:val="00DA6D30"/>
    <w:rsid w:val="00DB44E9"/>
    <w:rsid w:val="00DB5097"/>
    <w:rsid w:val="00DB6653"/>
    <w:rsid w:val="00DB6CAA"/>
    <w:rsid w:val="00DB75DA"/>
    <w:rsid w:val="00DC0B39"/>
    <w:rsid w:val="00DC1621"/>
    <w:rsid w:val="00DC4DAF"/>
    <w:rsid w:val="00DD17BF"/>
    <w:rsid w:val="00DD3899"/>
    <w:rsid w:val="00DD4767"/>
    <w:rsid w:val="00DE1834"/>
    <w:rsid w:val="00DE68F9"/>
    <w:rsid w:val="00DF074D"/>
    <w:rsid w:val="00DF2C08"/>
    <w:rsid w:val="00DF302F"/>
    <w:rsid w:val="00DF3922"/>
    <w:rsid w:val="00DF625C"/>
    <w:rsid w:val="00E02536"/>
    <w:rsid w:val="00E02929"/>
    <w:rsid w:val="00E02C82"/>
    <w:rsid w:val="00E06FC8"/>
    <w:rsid w:val="00E10F9D"/>
    <w:rsid w:val="00E11DFE"/>
    <w:rsid w:val="00E131E0"/>
    <w:rsid w:val="00E16F2B"/>
    <w:rsid w:val="00E17629"/>
    <w:rsid w:val="00E208CA"/>
    <w:rsid w:val="00E219DC"/>
    <w:rsid w:val="00E268FC"/>
    <w:rsid w:val="00E30731"/>
    <w:rsid w:val="00E30D8B"/>
    <w:rsid w:val="00E314EF"/>
    <w:rsid w:val="00E35156"/>
    <w:rsid w:val="00E41706"/>
    <w:rsid w:val="00E443B7"/>
    <w:rsid w:val="00E45B8C"/>
    <w:rsid w:val="00E541F5"/>
    <w:rsid w:val="00E562BF"/>
    <w:rsid w:val="00E617D2"/>
    <w:rsid w:val="00E62C63"/>
    <w:rsid w:val="00E62E70"/>
    <w:rsid w:val="00E63C6B"/>
    <w:rsid w:val="00E63E52"/>
    <w:rsid w:val="00E64456"/>
    <w:rsid w:val="00E66EFE"/>
    <w:rsid w:val="00E7072B"/>
    <w:rsid w:val="00E723D9"/>
    <w:rsid w:val="00E75CDD"/>
    <w:rsid w:val="00E7733B"/>
    <w:rsid w:val="00E82735"/>
    <w:rsid w:val="00E870AB"/>
    <w:rsid w:val="00E91CB8"/>
    <w:rsid w:val="00E944F5"/>
    <w:rsid w:val="00E94D96"/>
    <w:rsid w:val="00E96195"/>
    <w:rsid w:val="00E97C9A"/>
    <w:rsid w:val="00EA2755"/>
    <w:rsid w:val="00EA36BE"/>
    <w:rsid w:val="00EA4DAD"/>
    <w:rsid w:val="00EA56A9"/>
    <w:rsid w:val="00EA6773"/>
    <w:rsid w:val="00EA7D5B"/>
    <w:rsid w:val="00EC0695"/>
    <w:rsid w:val="00EC0CF1"/>
    <w:rsid w:val="00EC1F4E"/>
    <w:rsid w:val="00EC783D"/>
    <w:rsid w:val="00ED333F"/>
    <w:rsid w:val="00ED63B1"/>
    <w:rsid w:val="00ED64C0"/>
    <w:rsid w:val="00ED67BF"/>
    <w:rsid w:val="00EE261A"/>
    <w:rsid w:val="00EF1332"/>
    <w:rsid w:val="00EF3CD7"/>
    <w:rsid w:val="00EF766C"/>
    <w:rsid w:val="00EF76E3"/>
    <w:rsid w:val="00F030D7"/>
    <w:rsid w:val="00F05EF7"/>
    <w:rsid w:val="00F06320"/>
    <w:rsid w:val="00F06CBF"/>
    <w:rsid w:val="00F0767F"/>
    <w:rsid w:val="00F10D1B"/>
    <w:rsid w:val="00F11EB2"/>
    <w:rsid w:val="00F179A6"/>
    <w:rsid w:val="00F2593C"/>
    <w:rsid w:val="00F30471"/>
    <w:rsid w:val="00F30B57"/>
    <w:rsid w:val="00F34850"/>
    <w:rsid w:val="00F35242"/>
    <w:rsid w:val="00F35AB0"/>
    <w:rsid w:val="00F37C0E"/>
    <w:rsid w:val="00F414AA"/>
    <w:rsid w:val="00F42C95"/>
    <w:rsid w:val="00F42F8D"/>
    <w:rsid w:val="00F54679"/>
    <w:rsid w:val="00F56E0F"/>
    <w:rsid w:val="00F57CF7"/>
    <w:rsid w:val="00F6016F"/>
    <w:rsid w:val="00F60698"/>
    <w:rsid w:val="00F61CBE"/>
    <w:rsid w:val="00F6249C"/>
    <w:rsid w:val="00F63013"/>
    <w:rsid w:val="00F631C4"/>
    <w:rsid w:val="00F659A0"/>
    <w:rsid w:val="00F67069"/>
    <w:rsid w:val="00F67FD5"/>
    <w:rsid w:val="00F726E7"/>
    <w:rsid w:val="00F72AB9"/>
    <w:rsid w:val="00F800BC"/>
    <w:rsid w:val="00F819E0"/>
    <w:rsid w:val="00F819FC"/>
    <w:rsid w:val="00F8494D"/>
    <w:rsid w:val="00F9095B"/>
    <w:rsid w:val="00F95100"/>
    <w:rsid w:val="00FA2FD3"/>
    <w:rsid w:val="00FA4E58"/>
    <w:rsid w:val="00FB21F4"/>
    <w:rsid w:val="00FB302B"/>
    <w:rsid w:val="00FB5AE8"/>
    <w:rsid w:val="00FC346C"/>
    <w:rsid w:val="00FC3EA3"/>
    <w:rsid w:val="00FC6312"/>
    <w:rsid w:val="00FD3E75"/>
    <w:rsid w:val="00FD534A"/>
    <w:rsid w:val="00FE08F3"/>
    <w:rsid w:val="00FE3F33"/>
    <w:rsid w:val="00FE5D8C"/>
    <w:rsid w:val="00FF0C4E"/>
    <w:rsid w:val="00FF0D00"/>
    <w:rsid w:val="00FF3814"/>
    <w:rsid w:val="00FF3F03"/>
    <w:rsid w:val="00FF68D0"/>
    <w:rsid w:val="00FF6D1A"/>
    <w:rsid w:val="00FF712A"/>
    <w:rsid w:val="00FF7EBE"/>
    <w:rsid w:val="05E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5FE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2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6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52D2D"/>
    <w:rPr>
      <w:color w:val="auto"/>
      <w:kern w:val="20"/>
    </w:rPr>
  </w:style>
  <w:style w:type="paragraph" w:styleId="Ttulo1">
    <w:name w:val="heading 1"/>
    <w:basedOn w:val="Normal"/>
    <w:link w:val="Ttulo1Char"/>
    <w:uiPriority w:val="2"/>
    <w:qFormat/>
    <w:rsid w:val="00C14044"/>
    <w:pPr>
      <w:spacing w:before="0" w:after="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Cabealho">
    <w:name w:val="header"/>
    <w:basedOn w:val="Normal"/>
    <w:link w:val="CabealhoChar"/>
    <w:uiPriority w:val="99"/>
    <w:rsid w:val="00145D68"/>
  </w:style>
  <w:style w:type="character" w:customStyle="1" w:styleId="CabealhoChar">
    <w:name w:val="Cabeçalho Char"/>
    <w:basedOn w:val="Fontepargpadro"/>
    <w:link w:val="Cabealho"/>
    <w:uiPriority w:val="99"/>
    <w:rsid w:val="00145D68"/>
    <w:rPr>
      <w:kern w:val="20"/>
    </w:rPr>
  </w:style>
  <w:style w:type="paragraph" w:styleId="Rodap">
    <w:name w:val="footer"/>
    <w:basedOn w:val="Normal"/>
    <w:link w:val="Rodap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RodapChar">
    <w:name w:val="Rodapé Char"/>
    <w:basedOn w:val="Fontepargpadro"/>
    <w:link w:val="Rodap"/>
    <w:uiPriority w:val="6"/>
    <w:rsid w:val="008E3A9C"/>
    <w:rPr>
      <w:kern w:val="20"/>
    </w:rPr>
  </w:style>
  <w:style w:type="table" w:styleId="Tabelacomgrade">
    <w:name w:val="Table Grid"/>
    <w:basedOn w:val="Tabela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2"/>
    <w:rsid w:val="00C1404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elanormal"/>
    <w:uiPriority w:val="99"/>
    <w:rsid w:val="006B7FF7"/>
    <w:rPr>
      <w:b/>
      <w:color w:val="FFFFFF" w:themeColor="background1"/>
      <w:sz w:val="24"/>
    </w:rPr>
    <w:tblPr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har">
    <w:name w:val="Título 2 Char"/>
    <w:basedOn w:val="Fontepargpadro"/>
    <w:link w:val="Ttulo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oEspaoReservado">
    <w:name w:val="Placeholder Text"/>
    <w:basedOn w:val="Fontepargpadro"/>
    <w:uiPriority w:val="99"/>
    <w:semiHidden/>
    <w:rsid w:val="003C1FC0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har">
    <w:name w:val="Título 3 Char"/>
    <w:basedOn w:val="Fontepargpadro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oLivro">
    <w:name w:val="Book Title"/>
    <w:basedOn w:val="Fontepargpadro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customStyle="1" w:styleId="PlainTable3">
    <w:name w:val="Plain Table 3"/>
    <w:basedOn w:val="Tabelanormal"/>
    <w:uiPriority w:val="43"/>
    <w:rsid w:val="00A174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Tabelanormal"/>
    <w:uiPriority w:val="46"/>
    <w:rsid w:val="006B7FF7"/>
    <w:pPr>
      <w:spacing w:after="0"/>
    </w:pPr>
    <w:tblPr>
      <w:tblStyleRowBandSize w:val="1"/>
      <w:tblStyleColBandSize w:val="1"/>
      <w:tblInd w:w="0" w:type="dxa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Space">
    <w:name w:val="Table Space"/>
    <w:basedOn w:val="Ttulo2"/>
    <w:qFormat/>
    <w:rsid w:val="00A74905"/>
    <w:pPr>
      <w:spacing w:before="0"/>
    </w:pPr>
    <w:rPr>
      <w:sz w:val="16"/>
    </w:rPr>
  </w:style>
  <w:style w:type="paragraph" w:styleId="PargrafodaLista">
    <w:name w:val="List Paragraph"/>
    <w:basedOn w:val="Normal"/>
    <w:uiPriority w:val="34"/>
    <w:unhideWhenUsed/>
    <w:qFormat/>
    <w:rsid w:val="005C493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B3B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3B8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3B8C"/>
    <w:rPr>
      <w:color w:val="auto"/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3B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3B8C"/>
    <w:rPr>
      <w:b/>
      <w:bCs/>
      <w:color w:val="auto"/>
      <w:kern w:val="20"/>
    </w:rPr>
  </w:style>
  <w:style w:type="paragraph" w:styleId="Reviso">
    <w:name w:val="Revision"/>
    <w:hidden/>
    <w:uiPriority w:val="99"/>
    <w:semiHidden/>
    <w:rsid w:val="009B3B8C"/>
    <w:pPr>
      <w:spacing w:before="0" w:after="0"/>
    </w:pPr>
    <w:rPr>
      <w:color w:val="auto"/>
      <w:kern w:val="20"/>
    </w:rPr>
  </w:style>
  <w:style w:type="paragraph" w:styleId="NormalWeb">
    <w:name w:val="Normal (Web)"/>
    <w:basedOn w:val="Normal"/>
    <w:uiPriority w:val="99"/>
    <w:semiHidden/>
    <w:unhideWhenUsed/>
    <w:rsid w:val="005C26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paragraph" w:customStyle="1" w:styleId="Standard">
    <w:name w:val="Standard"/>
    <w:rsid w:val="00A70AD9"/>
    <w:pPr>
      <w:suppressAutoHyphens/>
      <w:autoSpaceDN w:val="0"/>
      <w:spacing w:before="0" w:after="0"/>
    </w:pPr>
    <w:rPr>
      <w:rFonts w:ascii="Verdana" w:eastAsia="Calibri, Arial" w:hAnsi="Verdana" w:cs="Arial"/>
      <w:color w:val="auto"/>
      <w:kern w:val="3"/>
      <w:szCs w:val="22"/>
      <w:lang w:val="pt-BR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2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6"/>
    <w:lsdException w:name="caption" w:uiPriority="35" w:qFormat="1"/>
    <w:lsdException w:name="Title" w:uiPriority="1" w:qFormat="1"/>
    <w:lsdException w:name="Default Paragraph Font" w:uiPriority="1"/>
    <w:lsdException w:name="Subtitle" w:uiPriority="11" w:qFormat="1"/>
    <w:lsdException w:name="Strong" w:uiPriority="4" w:qFormat="1"/>
    <w:lsdException w:name="Emphasis" w:uiPriority="20" w:qFormat="1"/>
    <w:lsdException w:name="Table Grid" w:semiHidden="0" w:uiPriority="3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52D2D"/>
    <w:rPr>
      <w:color w:val="auto"/>
      <w:kern w:val="20"/>
    </w:rPr>
  </w:style>
  <w:style w:type="paragraph" w:styleId="Ttulo1">
    <w:name w:val="heading 1"/>
    <w:basedOn w:val="Normal"/>
    <w:link w:val="Ttulo1Char"/>
    <w:uiPriority w:val="2"/>
    <w:qFormat/>
    <w:rsid w:val="00C14044"/>
    <w:pPr>
      <w:spacing w:before="0" w:after="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Cabealho">
    <w:name w:val="header"/>
    <w:basedOn w:val="Normal"/>
    <w:link w:val="CabealhoChar"/>
    <w:uiPriority w:val="99"/>
    <w:rsid w:val="00145D68"/>
  </w:style>
  <w:style w:type="character" w:customStyle="1" w:styleId="CabealhoChar">
    <w:name w:val="Cabeçalho Char"/>
    <w:basedOn w:val="Fontepargpadro"/>
    <w:link w:val="Cabealho"/>
    <w:uiPriority w:val="99"/>
    <w:rsid w:val="00145D68"/>
    <w:rPr>
      <w:kern w:val="20"/>
    </w:rPr>
  </w:style>
  <w:style w:type="paragraph" w:styleId="Rodap">
    <w:name w:val="footer"/>
    <w:basedOn w:val="Normal"/>
    <w:link w:val="Rodap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RodapChar">
    <w:name w:val="Rodapé Char"/>
    <w:basedOn w:val="Fontepargpadro"/>
    <w:link w:val="Rodap"/>
    <w:uiPriority w:val="6"/>
    <w:rsid w:val="008E3A9C"/>
    <w:rPr>
      <w:kern w:val="20"/>
    </w:rPr>
  </w:style>
  <w:style w:type="table" w:styleId="Tabelacomgrade">
    <w:name w:val="Table Grid"/>
    <w:basedOn w:val="Tabelanormal"/>
    <w:uiPriority w:val="39"/>
    <w:rsid w:val="00E029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2"/>
    <w:rsid w:val="00C1404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elanormal"/>
    <w:uiPriority w:val="99"/>
    <w:rsid w:val="006B7FF7"/>
    <w:rPr>
      <w:b/>
      <w:color w:val="FFFFFF" w:themeColor="background1"/>
      <w:sz w:val="24"/>
    </w:rPr>
    <w:tblPr>
      <w:tblInd w:w="0" w:type="dxa"/>
      <w:tblBorders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har">
    <w:name w:val="Título 2 Char"/>
    <w:basedOn w:val="Fontepargpadro"/>
    <w:link w:val="Ttulo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oEspaoReservado">
    <w:name w:val="Placeholder Text"/>
    <w:basedOn w:val="Fontepargpadro"/>
    <w:uiPriority w:val="99"/>
    <w:semiHidden/>
    <w:rsid w:val="003C1FC0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har">
    <w:name w:val="Título 3 Char"/>
    <w:basedOn w:val="Fontepargpadro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oLivro">
    <w:name w:val="Book Title"/>
    <w:basedOn w:val="Fontepargpadro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customStyle="1" w:styleId="PlainTable3">
    <w:name w:val="Plain Table 3"/>
    <w:basedOn w:val="Tabelanormal"/>
    <w:uiPriority w:val="43"/>
    <w:rsid w:val="00A1749D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3">
    <w:name w:val="Grid Table 1 Light Accent 3"/>
    <w:basedOn w:val="Tabelanormal"/>
    <w:uiPriority w:val="46"/>
    <w:rsid w:val="006B7FF7"/>
    <w:pPr>
      <w:spacing w:after="0"/>
    </w:pPr>
    <w:tblPr>
      <w:tblStyleRowBandSize w:val="1"/>
      <w:tblStyleColBandSize w:val="1"/>
      <w:tblInd w:w="0" w:type="dxa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Space">
    <w:name w:val="Table Space"/>
    <w:basedOn w:val="Ttulo2"/>
    <w:qFormat/>
    <w:rsid w:val="00A74905"/>
    <w:pPr>
      <w:spacing w:before="0"/>
    </w:pPr>
    <w:rPr>
      <w:sz w:val="16"/>
    </w:rPr>
  </w:style>
  <w:style w:type="paragraph" w:styleId="PargrafodaLista">
    <w:name w:val="List Paragraph"/>
    <w:basedOn w:val="Normal"/>
    <w:uiPriority w:val="34"/>
    <w:unhideWhenUsed/>
    <w:qFormat/>
    <w:rsid w:val="005C493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B3B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3B8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3B8C"/>
    <w:rPr>
      <w:color w:val="auto"/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3B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3B8C"/>
    <w:rPr>
      <w:b/>
      <w:bCs/>
      <w:color w:val="auto"/>
      <w:kern w:val="20"/>
    </w:rPr>
  </w:style>
  <w:style w:type="paragraph" w:styleId="Reviso">
    <w:name w:val="Revision"/>
    <w:hidden/>
    <w:uiPriority w:val="99"/>
    <w:semiHidden/>
    <w:rsid w:val="009B3B8C"/>
    <w:pPr>
      <w:spacing w:before="0" w:after="0"/>
    </w:pPr>
    <w:rPr>
      <w:color w:val="auto"/>
      <w:kern w:val="20"/>
    </w:rPr>
  </w:style>
  <w:style w:type="paragraph" w:styleId="NormalWeb">
    <w:name w:val="Normal (Web)"/>
    <w:basedOn w:val="Normal"/>
    <w:uiPriority w:val="99"/>
    <w:semiHidden/>
    <w:unhideWhenUsed/>
    <w:rsid w:val="005C26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paragraph" w:customStyle="1" w:styleId="Standard">
    <w:name w:val="Standard"/>
    <w:rsid w:val="00A70AD9"/>
    <w:pPr>
      <w:suppressAutoHyphens/>
      <w:autoSpaceDN w:val="0"/>
      <w:spacing w:before="0" w:after="0"/>
    </w:pPr>
    <w:rPr>
      <w:rFonts w:ascii="Verdana" w:eastAsia="Calibri, Arial" w:hAnsi="Verdana" w:cs="Arial"/>
      <w:color w:val="auto"/>
      <w:kern w:val="3"/>
      <w:szCs w:val="22"/>
      <w:lang w:val="pt-B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0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PIC%20DESIGN%202015\103.Microsoft\Office%20Templates\Batch%204\Project\TM02889890%20Project%20status%20report%20(Timeless%20design)%20NEW.dotx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ce32e18-30ef-44b8-93ac-92fde637247d">
      <UserInfo>
        <DisplayName>Diogo Henrique Tosto</DisplayName>
        <AccountId>20</AccountId>
        <AccountType/>
      </UserInfo>
      <UserInfo>
        <DisplayName>Andrea Meneghette Zatta</DisplayName>
        <AccountId>21</AccountId>
        <AccountType/>
      </UserInfo>
      <UserInfo>
        <DisplayName>Mario Sergio Azevedo Resta</DisplayName>
        <AccountId>22</AccountId>
        <AccountType/>
      </UserInfo>
      <UserInfo>
        <DisplayName>Mario Roberto Abraham</DisplayName>
        <AccountId>23</AccountId>
        <AccountType/>
      </UserInfo>
      <UserInfo>
        <DisplayName>Edson Augusto Lopes</DisplayName>
        <AccountId>24</AccountId>
        <AccountType/>
      </UserInfo>
      <UserInfo>
        <DisplayName>Walter Ribeiro Da Rocha Junior</DisplayName>
        <AccountId>25</AccountId>
        <AccountType/>
      </UserInfo>
      <UserInfo>
        <DisplayName>Silvana Mali Kumura</DisplayName>
        <AccountId>26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1D78635B1084FBB96107782703EEC" ma:contentTypeVersion="4" ma:contentTypeDescription="Crie um novo documento." ma:contentTypeScope="" ma:versionID="8c617441b162975af99e27834c9bf7df">
  <xsd:schema xmlns:xsd="http://www.w3.org/2001/XMLSchema" xmlns:xs="http://www.w3.org/2001/XMLSchema" xmlns:p="http://schemas.microsoft.com/office/2006/metadata/properties" xmlns:ns2="2550d5b3-4126-4e4b-86de-b9d479661416" xmlns:ns3="dce32e18-30ef-44b8-93ac-92fde637247d" targetNamespace="http://schemas.microsoft.com/office/2006/metadata/properties" ma:root="true" ma:fieldsID="7fa2b4f0418840436da2359f5a8b4728" ns2:_="" ns3:_="">
    <xsd:import namespace="2550d5b3-4126-4e4b-86de-b9d479661416"/>
    <xsd:import namespace="dce32e18-30ef-44b8-93ac-92fde63724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0d5b3-4126-4e4b-86de-b9d479661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32e18-30ef-44b8-93ac-92fde6372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F16C-3ADC-4BBC-9B2F-D8A07F33AE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F04332-C0B4-44EE-8CE1-654F7925EE3F}">
  <ds:schemaRefs>
    <ds:schemaRef ds:uri="http://schemas.microsoft.com/office/2006/metadata/properties"/>
    <ds:schemaRef ds:uri="http://schemas.microsoft.com/office/infopath/2007/PartnerControls"/>
    <ds:schemaRef ds:uri="dce32e18-30ef-44b8-93ac-92fde637247d"/>
  </ds:schemaRefs>
</ds:datastoreItem>
</file>

<file path=customXml/itemProps3.xml><?xml version="1.0" encoding="utf-8"?>
<ds:datastoreItem xmlns:ds="http://schemas.openxmlformats.org/officeDocument/2006/customXml" ds:itemID="{F4DEBB83-3831-4314-8DDC-084BEEBCA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0d5b3-4126-4e4b-86de-b9d479661416"/>
    <ds:schemaRef ds:uri="dce32e18-30ef-44b8-93ac-92fde6372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6274B0-F5B2-4BCB-A14D-8DB70318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TM02889890 Project status report (Timeless design) NEW</Template>
  <TotalTime>0</TotalTime>
  <Pages>3</Pages>
  <Words>598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Randstad Brasil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Anumol KV</dc:creator>
  <cp:lastModifiedBy>Cassia Maciel dos Santos</cp:lastModifiedBy>
  <cp:revision>2</cp:revision>
  <cp:lastPrinted>2019-08-15T12:26:00Z</cp:lastPrinted>
  <dcterms:created xsi:type="dcterms:W3CDTF">2021-03-02T20:21:00Z</dcterms:created>
  <dcterms:modified xsi:type="dcterms:W3CDTF">2021-03-02T20:21:00Z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2018-06-28T04:29:31.9163000Z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0x010100F6E1D78635B1084FBB96107782703EEC</vt:lpwstr>
  </property>
</Properties>
</file>